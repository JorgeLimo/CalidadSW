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DD3712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B3514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7B3514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7B3514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8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125690" w:rsidRPr="00125690" w:rsidRDefault="00125690" w:rsidP="00125690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1F44C5" w:rsidRPr="00E86613" w:rsidRDefault="001F44C5" w:rsidP="001F44C5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877D91" wp14:editId="6BE8FE90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C5" w:rsidRPr="006B3D1C" w:rsidRDefault="001F44C5" w:rsidP="001F44C5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92A60778AE79447EAE21034C405D733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1F44C5" w:rsidRPr="006B3D1C" w:rsidRDefault="001F44C5" w:rsidP="001F44C5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92A60778AE79447EAE21034C405D733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7AD7D1" wp14:editId="57B6505B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125690"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7B3514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7B3514">
                        <w:rPr>
                          <w:b/>
                          <w:color w:val="002060"/>
                          <w:sz w:val="32"/>
                        </w:rPr>
                        <w:t>CTA DE REUNIÓN N°8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7B3514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8</w:t>
            </w:r>
          </w:p>
        </w:tc>
      </w:tr>
      <w:tr w:rsidR="003B2ADE" w:rsidRPr="00DE1B77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9D1E19" w:rsidP="00DE1B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</w:t>
            </w:r>
            <w:proofErr w:type="spellStart"/>
            <w:r w:rsidR="00DE1B77">
              <w:rPr>
                <w:rFonts w:ascii="Calibri" w:eastAsia="Calibri" w:hAnsi="Calibri" w:cs="Calibri"/>
                <w:b/>
                <w:sz w:val="22"/>
                <w:lang w:val="es-PE"/>
              </w:rPr>
              <w:t>Revision</w:t>
            </w:r>
            <w:proofErr w:type="spellEnd"/>
            <w:r w:rsidR="00DE1B77"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del plan de proyecto y CUS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9D1E19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Estudios Generales </w:t>
            </w:r>
            <w:r w:rsidR="00972B4E">
              <w:rPr>
                <w:rFonts w:ascii="Calibri" w:eastAsia="Calibri" w:hAnsi="Calibri" w:cs="Calibri"/>
                <w:b/>
                <w:sz w:val="22"/>
                <w:lang w:val="es-PE"/>
              </w:rPr>
              <w:t>–</w:t>
            </w: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FIA</w:t>
            </w:r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DE1B77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21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  <w:tr w:rsidR="00DE1B77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DE1B77" w:rsidRPr="0018091A" w:rsidRDefault="00DE1B77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>
              <w:rPr>
                <w:rFonts w:ascii="DIN-Regular" w:hAnsi="DIN-Regular"/>
                <w:b/>
              </w:rPr>
              <w:t xml:space="preserve">Montoya </w:t>
            </w:r>
            <w:proofErr w:type="spellStart"/>
            <w:r>
              <w:rPr>
                <w:rFonts w:ascii="DIN-Regular" w:hAnsi="DIN-Regular"/>
                <w:b/>
              </w:rPr>
              <w:t>Espejo</w:t>
            </w:r>
            <w:proofErr w:type="spellEnd"/>
            <w:r>
              <w:rPr>
                <w:rFonts w:ascii="DIN-Regular" w:hAnsi="DIN-Regular"/>
                <w:b/>
              </w:rPr>
              <w:t>, Armando</w:t>
            </w:r>
          </w:p>
        </w:tc>
        <w:tc>
          <w:tcPr>
            <w:tcW w:w="4320" w:type="dxa"/>
          </w:tcPr>
          <w:p w:rsidR="00DE1B77" w:rsidRPr="0018091A" w:rsidRDefault="00DE1B77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eastAsia="DIN-Regular" w:hAnsi="DIN-Regular" w:cs="DIN-Regular"/>
                <w:b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</w:rPr>
              <w:t>Diseñador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DE1B77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972B4E" w:rsidRPr="00DE1B77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A73FB" w:rsidRDefault="00972B4E" w:rsidP="00DE1B77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 w:rsidR="00DE1B77">
                    <w:rPr>
                      <w:rFonts w:ascii="Verdana" w:eastAsia="Calibri" w:hAnsi="Verdana" w:cs="Calibri"/>
                      <w:lang w:val="es-PE"/>
                    </w:rPr>
                    <w:t>Revisar el plan de proyecto</w:t>
                  </w:r>
                </w:p>
              </w:tc>
              <w:tc>
                <w:tcPr>
                  <w:tcW w:w="4068" w:type="dxa"/>
                </w:tcPr>
                <w:p w:rsidR="00972B4E" w:rsidRPr="00FE167D" w:rsidRDefault="00FE167D" w:rsidP="00FE167D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Planteo de CASOS DE USO</w:t>
                  </w:r>
                </w:p>
              </w:tc>
            </w:tr>
            <w:tr w:rsidR="00972B4E" w:rsidRPr="00DE1B77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FE167D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 w:rsidR="00FE167D">
                    <w:rPr>
                      <w:rFonts w:ascii="Verdana" w:eastAsia="Calibri" w:hAnsi="Verdana" w:cs="Calibri"/>
                      <w:lang w:val="es-PE"/>
                    </w:rPr>
                    <w:t>Planteo de CASOS DE USO</w:t>
                  </w:r>
                  <w:r>
                    <w:rPr>
                      <w:lang w:val="es-PE"/>
                    </w:rPr>
                    <w:t xml:space="preserve"> </w:t>
                  </w:r>
                </w:p>
              </w:tc>
              <w:tc>
                <w:tcPr>
                  <w:tcW w:w="4068" w:type="dxa"/>
                </w:tcPr>
                <w:p w:rsidR="00972B4E" w:rsidRPr="00DE1B77" w:rsidRDefault="00FE167D" w:rsidP="00D66195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s-PE"/>
                    </w:rPr>
                  </w:pPr>
                  <w:r w:rsidRPr="00DE1B77">
                    <w:rPr>
                      <w:rFonts w:ascii="Verdana" w:eastAsia="Verdana" w:hAnsi="Verdana" w:cs="Verdana"/>
                      <w:b/>
                      <w:lang w:val="es-PE"/>
                    </w:rPr>
                    <w:t>2)</w:t>
                  </w:r>
                  <w:r w:rsidR="00DE1B77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DE1B77" w:rsidRPr="00DE1B77">
                    <w:rPr>
                      <w:rFonts w:ascii="Verdana" w:eastAsia="Calibri" w:hAnsi="Verdana" w:cs="Calibri"/>
                      <w:lang w:val="es-PE"/>
                    </w:rPr>
                    <w:t>Recoger revisión del plan de proyecto</w:t>
                  </w:r>
                </w:p>
              </w:tc>
            </w:tr>
            <w:tr w:rsidR="00972B4E" w:rsidRPr="00DE1B77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786A6A" w:rsidRDefault="00972B4E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</w:p>
              </w:tc>
            </w:tr>
            <w:tr w:rsidR="00972B4E" w:rsidRPr="00DE1B77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786A6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</w:p>
              </w:tc>
            </w:tr>
            <w:tr w:rsidR="00972B4E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83CD0" w:rsidRDefault="00972B4E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DE1B77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FE167D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Se acordó un tiempo de  4 </w:t>
                  </w:r>
                  <w:proofErr w:type="spellStart"/>
                  <w:r>
                    <w:rPr>
                      <w:lang w:val="es-PE"/>
                    </w:rPr>
                    <w:t>dias</w:t>
                  </w:r>
                  <w:proofErr w:type="spellEnd"/>
                  <w:r>
                    <w:rPr>
                      <w:lang w:val="es-PE"/>
                    </w:rPr>
                    <w:t xml:space="preserve"> para el desarrollo de los casos de uso.</w:t>
                  </w:r>
                </w:p>
              </w:tc>
            </w:tr>
            <w:tr w:rsidR="00786A6A" w:rsidRPr="00DE1B77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Identifica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cuestiones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planteadas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r w:rsidRPr="00283CD0">
                    <w:rPr>
                      <w:rFonts w:eastAsia="Calibri" w:cs="Calibri"/>
                      <w:b/>
                      <w:sz w:val="22"/>
                    </w:rPr>
                    <w:tab/>
                  </w:r>
                </w:p>
                <w:p w:rsidR="003B2ADE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1)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3)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lastRenderedPageBreak/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DE1B77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DE1B77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4B39B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="00972B4E">
                    <w:rPr>
                      <w:rFonts w:ascii="Verdana" w:eastAsia="Verdana" w:hAnsi="Verdana" w:cs="Verdana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FE167D"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 w:rsidR="00FE167D">
                    <w:rPr>
                      <w:rFonts w:ascii="Verdana" w:eastAsia="Verdana" w:hAnsi="Verdana" w:cs="Verdana"/>
                      <w:lang w:val="es-PE"/>
                    </w:rPr>
                    <w:t>logro</w:t>
                  </w:r>
                  <w:proofErr w:type="spellEnd"/>
                  <w:r w:rsidR="00FE167D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DE1B77">
                    <w:rPr>
                      <w:rFonts w:ascii="Verdana" w:eastAsia="Verdana" w:hAnsi="Verdana" w:cs="Verdana"/>
                      <w:lang w:val="es-PE"/>
                    </w:rPr>
                    <w:t>entender los errores del plan de proyecto y se aprobó</w:t>
                  </w:r>
                </w:p>
              </w:tc>
            </w:tr>
            <w:tr w:rsidR="00400373" w:rsidRPr="00DE1B77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Pr="003A26C7" w:rsidRDefault="00972B4E" w:rsidP="00DE1B77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DE1B77">
                    <w:rPr>
                      <w:rFonts w:ascii="Verdana" w:eastAsia="Calibri" w:hAnsi="Verdana" w:cs="Calibri"/>
                      <w:lang w:val="es-PE"/>
                    </w:rPr>
                    <w:t xml:space="preserve">Se </w:t>
                  </w:r>
                  <w:proofErr w:type="spellStart"/>
                  <w:r w:rsidR="00DE1B77">
                    <w:rPr>
                      <w:rFonts w:ascii="Verdana" w:eastAsia="Calibri" w:hAnsi="Verdana" w:cs="Calibri"/>
                      <w:lang w:val="es-PE"/>
                    </w:rPr>
                    <w:t>logro</w:t>
                  </w:r>
                  <w:proofErr w:type="spellEnd"/>
                  <w:r w:rsidR="00DE1B77">
                    <w:rPr>
                      <w:rFonts w:ascii="Verdana" w:eastAsia="Calibri" w:hAnsi="Verdana" w:cs="Calibri"/>
                      <w:lang w:val="es-PE"/>
                    </w:rPr>
                    <w:t xml:space="preserve"> presentar el primer modelo de diagrama de casos de uso</w:t>
                  </w:r>
                </w:p>
              </w:tc>
            </w:tr>
            <w:tr w:rsidR="003A26C7" w:rsidRPr="00DE1B77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Default="003A26C7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  <w:tr w:rsidR="00972B4E" w:rsidRPr="00DE1B77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72B4E" w:rsidRDefault="00972B4E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972B4E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Entregar plan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4270E3" w:rsidRDefault="00972B4E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19</w:t>
            </w:r>
            <w:r w:rsidR="004270E3">
              <w:rPr>
                <w:rFonts w:ascii="Calibri" w:eastAsia="Calibri" w:hAnsi="Calibri" w:cs="Calibri"/>
                <w:sz w:val="22"/>
              </w:rPr>
              <w:t>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Completo</w:t>
            </w:r>
            <w:proofErr w:type="spellEnd"/>
          </w:p>
        </w:tc>
      </w:tr>
      <w:tr w:rsidR="00FE167D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Default="00FE167D" w:rsidP="00E54E3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FE167D" w:rsidRPr="00C77C57" w:rsidRDefault="00FE167D" w:rsidP="00E54E30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 w:rsidRPr="00C77C57">
              <w:rPr>
                <w:rFonts w:ascii="Calibri" w:eastAsia="Calibri" w:hAnsi="Calibri" w:cs="Calibri"/>
                <w:sz w:val="22"/>
                <w:lang w:val="es-PE"/>
              </w:rPr>
              <w:t>Planteo de CASOS DE USO.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4645E7" w:rsidRDefault="00FE167D" w:rsidP="00E54E30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</w:p>
        </w:tc>
        <w:tc>
          <w:tcPr>
            <w:tcW w:w="1440" w:type="dxa"/>
            <w:vAlign w:val="center"/>
          </w:tcPr>
          <w:p w:rsidR="00FE167D" w:rsidRDefault="00FE167D" w:rsidP="00E54E30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21/08/14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4645E7" w:rsidRDefault="00DE1B77" w:rsidP="00E54E30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Completo</w:t>
            </w:r>
            <w:proofErr w:type="spellEnd"/>
          </w:p>
        </w:tc>
      </w:tr>
      <w:tr w:rsidR="00FE167D" w:rsidRPr="00D8031C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Default="00D8031C" w:rsidP="00C77C57">
            <w:pPr>
              <w:spacing w:after="80" w:line="240" w:lineRule="auto"/>
              <w:jc w:val="center"/>
            </w:pPr>
            <w:r>
              <w:t>3</w:t>
            </w:r>
          </w:p>
        </w:tc>
        <w:tc>
          <w:tcPr>
            <w:tcW w:w="3420" w:type="dxa"/>
            <w:vAlign w:val="center"/>
          </w:tcPr>
          <w:p w:rsidR="00FE167D" w:rsidRPr="00C77C57" w:rsidRDefault="00D8031C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Recoger revisión del plan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D8031C" w:rsidRDefault="00D8031C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JP,LT</w:t>
            </w:r>
          </w:p>
        </w:tc>
        <w:tc>
          <w:tcPr>
            <w:tcW w:w="1440" w:type="dxa"/>
            <w:vAlign w:val="center"/>
          </w:tcPr>
          <w:p w:rsidR="00FE167D" w:rsidRPr="00D8031C" w:rsidRDefault="00D8031C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lang w:val="es-PE"/>
              </w:rPr>
              <w:t>21/08/14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D8031C" w:rsidRDefault="00DE1B77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Completo</w:t>
            </w:r>
            <w:proofErr w:type="spellEnd"/>
          </w:p>
        </w:tc>
      </w:tr>
      <w:tr w:rsidR="00FE167D" w:rsidRPr="00D8031C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  <w:lang w:val="es-PE"/>
              </w:rPr>
            </w:pPr>
          </w:p>
        </w:tc>
        <w:tc>
          <w:tcPr>
            <w:tcW w:w="3420" w:type="dxa"/>
            <w:vAlign w:val="center"/>
          </w:tcPr>
          <w:p w:rsidR="00FE167D" w:rsidRPr="00C77C57" w:rsidRDefault="00FE167D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</w:tr>
      <w:tr w:rsidR="00FE167D" w:rsidRPr="00D8031C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FE167D" w:rsidRPr="00AA2AEF" w:rsidRDefault="00FE167D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  <w:lang w:val="es-PE"/>
              </w:rPr>
            </w:pPr>
          </w:p>
        </w:tc>
      </w:tr>
      <w:tr w:rsidR="00FE167D" w:rsidRPr="004B39BA" w:rsidTr="008656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FE167D" w:rsidRPr="004B39BA" w:rsidRDefault="00FE167D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FE167D" w:rsidRPr="004B39BA" w:rsidRDefault="00FE167D" w:rsidP="0086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 w:rsidR="00DE1B77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21</w:t>
            </w:r>
            <w:bookmarkStart w:id="1" w:name="_GoBack"/>
            <w:bookmarkEnd w:id="1"/>
            <w:r>
              <w:rPr>
                <w:rFonts w:ascii="DIN-Regular" w:eastAsia="DIN-Regular" w:hAnsi="DIN-Regular" w:cs="DIN-Regular"/>
                <w:sz w:val="26"/>
                <w:lang w:val="es-PE"/>
              </w:rPr>
              <w:t>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712" w:rsidRDefault="00DD3712">
      <w:r>
        <w:separator/>
      </w:r>
    </w:p>
  </w:endnote>
  <w:endnote w:type="continuationSeparator" w:id="0">
    <w:p w:rsidR="00DD3712" w:rsidRDefault="00DD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DE1B77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DE1B77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DE1B77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DE1B77">
                      <w:rPr>
                        <w:i/>
                        <w:noProof/>
                        <w:color w:val="FFFFFF" w:themeColor="background1"/>
                        <w:sz w:val="22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712" w:rsidRDefault="00DD3712">
      <w:r>
        <w:separator/>
      </w:r>
    </w:p>
  </w:footnote>
  <w:footnote w:type="continuationSeparator" w:id="0">
    <w:p w:rsidR="00DD3712" w:rsidRDefault="00DD3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4B5860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664941">
            <w:rPr>
              <w:b/>
              <w:bCs/>
            </w:rPr>
            <w:t xml:space="preserve"> </w:t>
          </w:r>
          <w:proofErr w:type="spellStart"/>
          <w:r w:rsidR="00664941">
            <w:rPr>
              <w:b/>
              <w:bCs/>
            </w:rPr>
            <w:t>Nro</w:t>
          </w:r>
          <w:proofErr w:type="spellEnd"/>
          <w:r w:rsidR="00664941">
            <w:rPr>
              <w:b/>
              <w:bCs/>
            </w:rPr>
            <w:t xml:space="preserve"> </w:t>
          </w:r>
          <w:r w:rsidR="007B3514">
            <w:rPr>
              <w:b/>
              <w:bCs/>
            </w:rPr>
            <w:t>8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7B3514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4B5860">
            <w:t xml:space="preserve"> </w:t>
          </w:r>
          <w:r w:rsidR="007B3514">
            <w:t>21</w:t>
          </w:r>
          <w:r>
            <w:t xml:space="preserve">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F06D7"/>
    <w:rsid w:val="000F1222"/>
    <w:rsid w:val="000F6CD9"/>
    <w:rsid w:val="001015F9"/>
    <w:rsid w:val="001019C1"/>
    <w:rsid w:val="0010522F"/>
    <w:rsid w:val="00121B78"/>
    <w:rsid w:val="00125690"/>
    <w:rsid w:val="00135DEF"/>
    <w:rsid w:val="001402AF"/>
    <w:rsid w:val="00142E74"/>
    <w:rsid w:val="0014322D"/>
    <w:rsid w:val="00147370"/>
    <w:rsid w:val="00172620"/>
    <w:rsid w:val="00174727"/>
    <w:rsid w:val="0018091A"/>
    <w:rsid w:val="00186ECD"/>
    <w:rsid w:val="001912E7"/>
    <w:rsid w:val="0019321B"/>
    <w:rsid w:val="001A28F7"/>
    <w:rsid w:val="001B64A6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90108"/>
    <w:rsid w:val="002A73FB"/>
    <w:rsid w:val="002C1134"/>
    <w:rsid w:val="002D2DA9"/>
    <w:rsid w:val="002D36D6"/>
    <w:rsid w:val="002E0EB7"/>
    <w:rsid w:val="002F417F"/>
    <w:rsid w:val="00304A6D"/>
    <w:rsid w:val="00305218"/>
    <w:rsid w:val="00314BC6"/>
    <w:rsid w:val="0031703D"/>
    <w:rsid w:val="00327AE4"/>
    <w:rsid w:val="00347057"/>
    <w:rsid w:val="00347CA3"/>
    <w:rsid w:val="003607B1"/>
    <w:rsid w:val="00362556"/>
    <w:rsid w:val="00366B89"/>
    <w:rsid w:val="00372B65"/>
    <w:rsid w:val="00383EAC"/>
    <w:rsid w:val="00397221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B5860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64941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48A9"/>
    <w:rsid w:val="00786A6A"/>
    <w:rsid w:val="007A793A"/>
    <w:rsid w:val="007B01B3"/>
    <w:rsid w:val="007B3514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A0B0C"/>
    <w:rsid w:val="008C3741"/>
    <w:rsid w:val="008C41FC"/>
    <w:rsid w:val="008D1645"/>
    <w:rsid w:val="008D2C7C"/>
    <w:rsid w:val="009235E6"/>
    <w:rsid w:val="009642C9"/>
    <w:rsid w:val="00972B4E"/>
    <w:rsid w:val="00974C20"/>
    <w:rsid w:val="009815B6"/>
    <w:rsid w:val="0098662A"/>
    <w:rsid w:val="00993B62"/>
    <w:rsid w:val="009D1E19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A2AEF"/>
    <w:rsid w:val="00AD17C4"/>
    <w:rsid w:val="00AD3D24"/>
    <w:rsid w:val="00AD776F"/>
    <w:rsid w:val="00AE0984"/>
    <w:rsid w:val="00AF5095"/>
    <w:rsid w:val="00B020DF"/>
    <w:rsid w:val="00B027B4"/>
    <w:rsid w:val="00B213B3"/>
    <w:rsid w:val="00B26184"/>
    <w:rsid w:val="00B31BC4"/>
    <w:rsid w:val="00B34D81"/>
    <w:rsid w:val="00B4558A"/>
    <w:rsid w:val="00B500AD"/>
    <w:rsid w:val="00B623C8"/>
    <w:rsid w:val="00B73F7D"/>
    <w:rsid w:val="00B8108D"/>
    <w:rsid w:val="00B93550"/>
    <w:rsid w:val="00B93B8A"/>
    <w:rsid w:val="00B94F44"/>
    <w:rsid w:val="00BA0567"/>
    <w:rsid w:val="00BA3C2C"/>
    <w:rsid w:val="00BB6EAA"/>
    <w:rsid w:val="00BB78D7"/>
    <w:rsid w:val="00BD4612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8031C"/>
    <w:rsid w:val="00D90A74"/>
    <w:rsid w:val="00DA3D80"/>
    <w:rsid w:val="00DA4D46"/>
    <w:rsid w:val="00DB5245"/>
    <w:rsid w:val="00DC7863"/>
    <w:rsid w:val="00DD3712"/>
    <w:rsid w:val="00DE097B"/>
    <w:rsid w:val="00DE1B77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A5E9E"/>
    <w:rsid w:val="00EB7050"/>
    <w:rsid w:val="00EC2635"/>
    <w:rsid w:val="00ED03A4"/>
    <w:rsid w:val="00F22E39"/>
    <w:rsid w:val="00F2743C"/>
    <w:rsid w:val="00F40E13"/>
    <w:rsid w:val="00F523C8"/>
    <w:rsid w:val="00F54710"/>
    <w:rsid w:val="00F82872"/>
    <w:rsid w:val="00F90DFF"/>
    <w:rsid w:val="00F95A59"/>
    <w:rsid w:val="00FC591A"/>
    <w:rsid w:val="00FD6156"/>
    <w:rsid w:val="00FE167D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92A60778AE79447EAE21034C405D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54C5-E499-406F-A97B-27B0064848B6}"/>
      </w:docPartPr>
      <w:docPartBody>
        <w:p w:rsidR="00DA2DCC" w:rsidRDefault="00745445" w:rsidP="00745445">
          <w:pPr>
            <w:pStyle w:val="92A60778AE79447EAE21034C405D7337"/>
          </w:pPr>
          <w:r w:rsidRPr="00C06D13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024BAE"/>
    <w:rsid w:val="00075362"/>
    <w:rsid w:val="001C04A3"/>
    <w:rsid w:val="00213521"/>
    <w:rsid w:val="00357A2A"/>
    <w:rsid w:val="003B0995"/>
    <w:rsid w:val="00420F50"/>
    <w:rsid w:val="00484E43"/>
    <w:rsid w:val="004B7F68"/>
    <w:rsid w:val="004F1D20"/>
    <w:rsid w:val="00523EBD"/>
    <w:rsid w:val="005476EE"/>
    <w:rsid w:val="00607287"/>
    <w:rsid w:val="00675194"/>
    <w:rsid w:val="00745445"/>
    <w:rsid w:val="007C0655"/>
    <w:rsid w:val="00A768AC"/>
    <w:rsid w:val="00C03C8B"/>
    <w:rsid w:val="00DA2DCC"/>
    <w:rsid w:val="00D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83440-59C9-4373-ACFA-2C8331CA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188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2</vt:lpstr>
      <vt:lpstr>CCR</vt:lpstr>
    </vt:vector>
  </TitlesOfParts>
  <Company>Casa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8</dc:title>
  <dc:subject>ValorCreativo.blogspot.com</dc:subject>
  <dc:creator>VANS</dc:creator>
  <cp:lastModifiedBy>JorgeLimo</cp:lastModifiedBy>
  <cp:revision>40</cp:revision>
  <cp:lastPrinted>2012-08-01T13:25:00Z</cp:lastPrinted>
  <dcterms:created xsi:type="dcterms:W3CDTF">2014-03-22T16:45:00Z</dcterms:created>
  <dcterms:modified xsi:type="dcterms:W3CDTF">2014-08-29T06:38:00Z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