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1F44C5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9664" behindDoc="1" locked="0" layoutInCell="1" allowOverlap="1" wp14:anchorId="4FB3A796" wp14:editId="3A31155D">
            <wp:simplePos x="0" y="0"/>
            <wp:positionH relativeFrom="column">
              <wp:posOffset>-918210</wp:posOffset>
            </wp:positionH>
            <wp:positionV relativeFrom="paragraph">
              <wp:posOffset>-1052195</wp:posOffset>
            </wp:positionV>
            <wp:extent cx="7611110" cy="10732770"/>
            <wp:effectExtent l="0" t="0" r="889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Default="001F44C5" w:rsidP="001F44C5"/>
    <w:p w:rsidR="001F44C5" w:rsidRDefault="001F44C5" w:rsidP="001F44C5"/>
    <w:p w:rsidR="001F44C5" w:rsidRPr="00F45D6F" w:rsidRDefault="001F44C5" w:rsidP="001F44C5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93760" behindDoc="1" locked="0" layoutInCell="1" allowOverlap="1" wp14:anchorId="2E2952B7" wp14:editId="025705D5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InfoBlue"/>
        <w:rPr>
          <w:rFonts w:asciiTheme="majorHAnsi" w:hAnsiTheme="majorHAnsi" w:cstheme="majorHAnsi"/>
          <w:lang w:val="en-US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1F44C5" w:rsidRDefault="0089026D" w:rsidP="001F44C5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</w:rPr>
          <w:alias w:val="Title"/>
          <w:tag w:val=""/>
          <w:id w:val="-1137264631"/>
          <w:placeholder>
            <w:docPart w:val="67D3D6593ADF48D6AF18DBE62BED62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16125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Acta de Reunión     </w:t>
          </w:r>
          <w:proofErr w:type="spellStart"/>
          <w:r w:rsidR="00B16125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Nro</w:t>
          </w:r>
          <w:proofErr w:type="spellEnd"/>
          <w:r w:rsidR="00B16125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 10</w:t>
          </w:r>
        </w:sdtContent>
      </w:sdt>
    </w:p>
    <w:p w:rsidR="001F44C5" w:rsidRPr="001F44C5" w:rsidRDefault="001F44C5" w:rsidP="001F44C5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125690" w:rsidRPr="00125690" w:rsidRDefault="00125690" w:rsidP="00125690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 1</w:t>
      </w:r>
      <w:r>
        <w:rPr>
          <w:rFonts w:asciiTheme="majorHAnsi" w:hAnsiTheme="majorHAnsi" w:cstheme="majorHAnsi"/>
          <w:color w:val="FF0000"/>
          <w:sz w:val="32"/>
          <w:lang w:val="es-PE"/>
        </w:rPr>
        <w:t>.0</w:t>
      </w:r>
      <w:r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1F44C5" w:rsidRPr="00E86613" w:rsidRDefault="001F44C5" w:rsidP="001F44C5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F877D91" wp14:editId="6BE8FE90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C5" w:rsidRPr="006B3D1C" w:rsidRDefault="001F44C5" w:rsidP="001F44C5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placeholder>
                                  <w:docPart w:val="92A60778AE79447EAE21034C405D733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1F44C5" w:rsidRPr="006B3D1C" w:rsidRDefault="001F44C5" w:rsidP="001F44C5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placeholder>
                            <w:docPart w:val="92A60778AE79447EAE21034C405D7337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7AD7D1" wp14:editId="57B6505B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 w:rsidR="00125690">
        <w:rPr>
          <w:rFonts w:asciiTheme="majorHAnsi" w:hAnsiTheme="majorHAnsi" w:cstheme="majorHAnsi"/>
          <w:b/>
          <w:color w:val="FF0000"/>
          <w:sz w:val="40"/>
          <w:lang w:val="es-PE"/>
        </w:rPr>
        <w:t>Software 2</w: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8358E53" wp14:editId="09A1C2C6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4C5" w:rsidRPr="00E86613" w:rsidRDefault="001F44C5" w:rsidP="001F44C5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1F44C5" w:rsidRPr="00E86613" w:rsidRDefault="001F44C5" w:rsidP="001F44C5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1DB9D763" wp14:editId="7D889FF1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8927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  <w:sectPr w:rsidR="001F44C5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1F44C5" w:rsidRDefault="001F44C5" w:rsidP="001F44C5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bookmarkEnd w:id="0"/>
    <w:p w:rsidR="002F417F" w:rsidRPr="001F44C5" w:rsidRDefault="002F417F" w:rsidP="00C53FC5">
      <w:pPr>
        <w:pStyle w:val="Ttulo"/>
        <w:rPr>
          <w:rFonts w:asciiTheme="majorHAnsi" w:hAnsiTheme="majorHAnsi" w:cstheme="majorHAnsi"/>
          <w:lang w:val="es-PE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A8623A7" wp14:editId="571268D3">
                <wp:simplePos x="0" y="0"/>
                <wp:positionH relativeFrom="column">
                  <wp:posOffset>-900430</wp:posOffset>
                </wp:positionH>
                <wp:positionV relativeFrom="paragraph">
                  <wp:posOffset>149917</wp:posOffset>
                </wp:positionV>
                <wp:extent cx="7537327" cy="438150"/>
                <wp:effectExtent l="0" t="0" r="698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327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5BC" w:rsidRPr="000835BC" w:rsidRDefault="000835BC" w:rsidP="000835BC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</w:rPr>
                            </w:pPr>
                            <w:r w:rsidRPr="000835BC">
                              <w:rPr>
                                <w:b/>
                                <w:color w:val="002060"/>
                                <w:sz w:val="32"/>
                              </w:rPr>
                              <w:t>A</w:t>
                            </w:r>
                            <w:r w:rsidR="00B16125">
                              <w:rPr>
                                <w:b/>
                                <w:color w:val="002060"/>
                                <w:sz w:val="32"/>
                              </w:rPr>
                              <w:t>CTA DE REUNIÓN N°10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-70.9pt;margin-top:11.8pt;width:593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" fillcolor="#f2f2f2 [3052]" stroked="f" strokeweight="2pt">
                <v:textbox>
                  <w:txbxContent>
                    <w:p w:rsidR="000835BC" w:rsidRPr="000835BC" w:rsidRDefault="000835BC" w:rsidP="000835BC">
                      <w:pPr>
                        <w:jc w:val="center"/>
                        <w:rPr>
                          <w:b/>
                          <w:color w:val="002060"/>
                          <w:sz w:val="32"/>
                        </w:rPr>
                      </w:pPr>
                      <w:r w:rsidRPr="000835BC">
                        <w:rPr>
                          <w:b/>
                          <w:color w:val="002060"/>
                          <w:sz w:val="32"/>
                        </w:rPr>
                        <w:t>A</w:t>
                      </w:r>
                      <w:r w:rsidR="00B16125">
                        <w:rPr>
                          <w:b/>
                          <w:color w:val="002060"/>
                          <w:sz w:val="32"/>
                        </w:rPr>
                        <w:t>CTA DE REUNIÓN N°10</w:t>
                      </w:r>
                    </w:p>
                  </w:txbxContent>
                </v:textbox>
              </v:rect>
            </w:pict>
          </mc:Fallback>
        </mc:AlternateContent>
      </w:r>
    </w:p>
    <w:p w:rsidR="00675105" w:rsidRPr="001F44C5" w:rsidRDefault="00675105" w:rsidP="002F417F">
      <w:pPr>
        <w:pStyle w:val="Ttulo1"/>
        <w:numPr>
          <w:ilvl w:val="0"/>
          <w:numId w:val="0"/>
        </w:numPr>
        <w:rPr>
          <w:rFonts w:asciiTheme="majorHAnsi" w:hAnsiTheme="majorHAnsi" w:cstheme="majorHAnsi"/>
          <w:lang w:val="es-PE"/>
        </w:rPr>
      </w:pPr>
    </w:p>
    <w:p w:rsidR="003B2ADE" w:rsidRPr="001F44C5" w:rsidRDefault="003B2ADE" w:rsidP="003B2ADE">
      <w:pPr>
        <w:spacing w:line="240" w:lineRule="auto"/>
        <w:jc w:val="both"/>
        <w:rPr>
          <w:rFonts w:ascii="Verdana" w:eastAsia="Verdana" w:hAnsi="Verdana" w:cs="Verdana"/>
          <w:lang w:val="es-PE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2410"/>
        <w:gridCol w:w="6770"/>
      </w:tblGrid>
      <w:tr w:rsidR="003B2ADE" w:rsidRPr="005A6A98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2"/>
            <w:shd w:val="clear" w:color="auto" w:fill="D1DEEE" w:themeFill="accent1" w:themeFillTint="33"/>
          </w:tcPr>
          <w:p w:rsidR="003B2ADE" w:rsidRPr="001F44C5" w:rsidRDefault="003B2ADE" w:rsidP="00476143">
            <w:pPr>
              <w:spacing w:after="80" w:line="240" w:lineRule="auto"/>
              <w:jc w:val="center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ACTA DE REUNIÓN N° </w:t>
            </w:r>
            <w:r w:rsidR="00B1612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10</w:t>
            </w:r>
          </w:p>
        </w:tc>
      </w:tr>
      <w:tr w:rsidR="003B2ADE" w:rsidRPr="00B16125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Propósito de la reunión:</w:t>
            </w:r>
          </w:p>
        </w:tc>
        <w:tc>
          <w:tcPr>
            <w:tcW w:w="6770" w:type="dxa"/>
          </w:tcPr>
          <w:p w:rsidR="003B2ADE" w:rsidRPr="00476143" w:rsidRDefault="009D1E19" w:rsidP="00B161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</w:t>
            </w:r>
            <w:proofErr w:type="spellStart"/>
            <w:r w:rsidR="00B16125">
              <w:rPr>
                <w:rFonts w:ascii="Calibri" w:eastAsia="Calibri" w:hAnsi="Calibri" w:cs="Calibri"/>
                <w:b/>
                <w:sz w:val="22"/>
                <w:lang w:val="es-PE"/>
              </w:rPr>
              <w:t>Modificacion</w:t>
            </w:r>
            <w:proofErr w:type="spellEnd"/>
            <w:r w:rsidR="00B16125"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de CUS y </w:t>
            </w:r>
            <w:proofErr w:type="spellStart"/>
            <w:r w:rsidR="00B16125">
              <w:rPr>
                <w:rFonts w:ascii="Calibri" w:eastAsia="Calibri" w:hAnsi="Calibri" w:cs="Calibri"/>
                <w:b/>
                <w:sz w:val="22"/>
                <w:lang w:val="es-PE"/>
              </w:rPr>
              <w:t>ECUs</w:t>
            </w:r>
            <w:proofErr w:type="spellEnd"/>
          </w:p>
        </w:tc>
      </w:tr>
      <w:tr w:rsidR="003B2ADE" w:rsidRP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Lugar:    </w:t>
            </w:r>
          </w:p>
        </w:tc>
        <w:tc>
          <w:tcPr>
            <w:tcW w:w="6770" w:type="dxa"/>
          </w:tcPr>
          <w:p w:rsidR="003B2ADE" w:rsidRPr="00476143" w:rsidRDefault="009D1E19" w:rsidP="001649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Estudios Generales </w:t>
            </w:r>
            <w:r w:rsidR="00972B4E">
              <w:rPr>
                <w:rFonts w:ascii="Calibri" w:eastAsia="Calibri" w:hAnsi="Calibri" w:cs="Calibri"/>
                <w:b/>
                <w:sz w:val="22"/>
                <w:lang w:val="es-PE"/>
              </w:rPr>
              <w:t>–</w:t>
            </w: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FIA</w:t>
            </w:r>
          </w:p>
        </w:tc>
      </w:tr>
      <w:tr w:rsidR="003B2ADE" w:rsidRPr="00476143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476143" w:rsidRDefault="003B2ADE" w:rsidP="00164917">
            <w:pPr>
              <w:spacing w:after="80" w:line="240" w:lineRule="auto"/>
              <w:jc w:val="both"/>
              <w:rPr>
                <w:b/>
                <w:sz w:val="22"/>
              </w:rPr>
            </w:pPr>
            <w:proofErr w:type="spellStart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>Fecha</w:t>
            </w:r>
            <w:proofErr w:type="spellEnd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 xml:space="preserve">:   </w:t>
            </w:r>
          </w:p>
        </w:tc>
        <w:tc>
          <w:tcPr>
            <w:tcW w:w="6770" w:type="dxa"/>
          </w:tcPr>
          <w:p w:rsidR="003B2ADE" w:rsidRPr="00476143" w:rsidRDefault="00B16125" w:rsidP="00164917">
            <w:pPr>
              <w:tabs>
                <w:tab w:val="left" w:pos="369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01/09</w:t>
            </w:r>
            <w:r w:rsidR="003B2ADE" w:rsidRPr="00476143">
              <w:rPr>
                <w:rFonts w:ascii="Calibri" w:eastAsia="Calibri" w:hAnsi="Calibri" w:cs="Calibri"/>
                <w:b/>
                <w:sz w:val="22"/>
              </w:rPr>
              <w:t xml:space="preserve">/14 </w:t>
            </w:r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CB6A62">
      <w:pPr>
        <w:widowControl/>
        <w:spacing w:line="276" w:lineRule="auto"/>
        <w:ind w:left="360"/>
        <w:rPr>
          <w:rFonts w:ascii="Calibri" w:eastAsia="Calibri" w:hAnsi="Calibri" w:cs="Calibri"/>
          <w:i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3240"/>
        <w:gridCol w:w="432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</w:rPr>
              <w:t>ASISTENTES</w:t>
            </w:r>
          </w:p>
        </w:tc>
        <w:tc>
          <w:tcPr>
            <w:tcW w:w="432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N-Regular" w:eastAsia="DIN-Regular" w:hAnsi="DIN-Regular" w:cs="DIN-Regular"/>
                <w:b/>
              </w:rPr>
              <w:t>CARGO / EMPRESA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3B2ADE" w:rsidP="00164917">
            <w:pPr>
              <w:spacing w:after="80" w:line="240" w:lineRule="auto"/>
              <w:jc w:val="both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Espejo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Leonel</w:t>
            </w:r>
            <w:proofErr w:type="spellEnd"/>
          </w:p>
        </w:tc>
        <w:tc>
          <w:tcPr>
            <w:tcW w:w="4320" w:type="dxa"/>
          </w:tcPr>
          <w:p w:rsidR="003B2ADE" w:rsidRPr="0018091A" w:rsidRDefault="003B2ADE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Analista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1</w:t>
            </w:r>
          </w:p>
        </w:tc>
      </w:tr>
      <w:tr w:rsid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476143" w:rsidRPr="0018091A" w:rsidRDefault="00476143" w:rsidP="00F3482E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Mejia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Nuñez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Marlon</w:t>
            </w:r>
          </w:p>
        </w:tc>
        <w:tc>
          <w:tcPr>
            <w:tcW w:w="4320" w:type="dxa"/>
          </w:tcPr>
          <w:p w:rsidR="00476143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Analsita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2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 w:rsidRPr="0018091A">
              <w:rPr>
                <w:rFonts w:ascii="DIN-Regular" w:hAnsi="DIN-Regular"/>
                <w:b/>
              </w:rPr>
              <w:t>Burgos Diaz, Sebastian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Programador</w:t>
            </w:r>
            <w:proofErr w:type="spellEnd"/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540"/>
        <w:gridCol w:w="3420"/>
        <w:gridCol w:w="1680"/>
        <w:gridCol w:w="1440"/>
        <w:gridCol w:w="234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D1DEEE" w:themeFill="accent1" w:themeFillTint="33"/>
          </w:tcPr>
          <w:p w:rsidR="003B2ADE" w:rsidRPr="00283CD0" w:rsidRDefault="003B2ADE" w:rsidP="00283CD0">
            <w:pPr>
              <w:spacing w:after="8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83CD0">
              <w:rPr>
                <w:rFonts w:ascii="Arial Unicode MS" w:eastAsia="Arial Unicode MS" w:hAnsi="Arial Unicode MS" w:cs="Arial Unicode MS"/>
                <w:b/>
                <w:sz w:val="22"/>
              </w:rPr>
              <w:t>DEFINICIONES</w:t>
            </w:r>
          </w:p>
        </w:tc>
      </w:tr>
      <w:tr w:rsidR="003B2ADE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3B2ADE" w:rsidRDefault="003B2ADE" w:rsidP="004B39BA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4718"/>
              <w:gridCol w:w="4068"/>
            </w:tblGrid>
            <w:tr w:rsidR="003B2ADE" w:rsidRPr="00B16125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  <w:shd w:val="clear" w:color="auto" w:fill="D1DEEE" w:themeFill="accent1" w:themeFillTint="33"/>
                  <w:vAlign w:val="center"/>
                </w:tcPr>
                <w:p w:rsidR="003B2ADE" w:rsidRDefault="003B2ADE" w:rsidP="00283CD0">
                  <w:pPr>
                    <w:spacing w:after="80"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Orden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</w:rPr>
                    <w:t xml:space="preserve"> del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día</w:t>
                  </w:r>
                  <w:proofErr w:type="spellEnd"/>
                </w:p>
              </w:tc>
              <w:tc>
                <w:tcPr>
                  <w:tcW w:w="4068" w:type="dxa"/>
                  <w:shd w:val="clear" w:color="auto" w:fill="D1DEEE" w:themeFill="accent1" w:themeFillTint="33"/>
                  <w:vAlign w:val="center"/>
                </w:tcPr>
                <w:p w:rsidR="003B2ADE" w:rsidRPr="004B39BA" w:rsidRDefault="003B2ADE" w:rsidP="00283CD0">
                  <w:pPr>
                    <w:widowControl/>
                    <w:spacing w:line="240" w:lineRule="auto"/>
                    <w:ind w:left="3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lang w:val="es-PE"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Referencia a actas</w:t>
                  </w:r>
                  <w:r w:rsidR="004B39BA"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de reunión previas</w:t>
                  </w:r>
                </w:p>
              </w:tc>
            </w:tr>
            <w:tr w:rsidR="00972B4E" w:rsidRPr="00B16125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2A73FB" w:rsidRDefault="00972B4E" w:rsidP="00B16125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1)</w:t>
                  </w:r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 xml:space="preserve">  </w:t>
                  </w:r>
                  <w:r w:rsidR="00B16125">
                    <w:rPr>
                      <w:rFonts w:ascii="Verdana" w:eastAsia="Calibri" w:hAnsi="Verdana" w:cs="Calibri"/>
                      <w:lang w:val="es-PE"/>
                    </w:rPr>
                    <w:t xml:space="preserve">Revisar y </w:t>
                  </w:r>
                  <w:proofErr w:type="spellStart"/>
                  <w:r w:rsidR="00B16125">
                    <w:rPr>
                      <w:rFonts w:ascii="Verdana" w:eastAsia="Calibri" w:hAnsi="Verdana" w:cs="Calibri"/>
                      <w:lang w:val="es-PE"/>
                    </w:rPr>
                    <w:t>modifcar</w:t>
                  </w:r>
                  <w:proofErr w:type="spellEnd"/>
                  <w:r w:rsidR="00B16125">
                    <w:rPr>
                      <w:rFonts w:ascii="Verdana" w:eastAsia="Calibri" w:hAnsi="Verdana" w:cs="Calibri"/>
                      <w:lang w:val="es-PE"/>
                    </w:rPr>
                    <w:t xml:space="preserve"> las ECUS y CUS</w:t>
                  </w:r>
                </w:p>
              </w:tc>
              <w:tc>
                <w:tcPr>
                  <w:tcW w:w="4068" w:type="dxa"/>
                </w:tcPr>
                <w:p w:rsidR="00972B4E" w:rsidRPr="00FE167D" w:rsidRDefault="00972B4E" w:rsidP="00FE167D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</w:p>
              </w:tc>
            </w:tr>
            <w:tr w:rsidR="00972B4E" w:rsidRPr="00B16125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4B39BA" w:rsidRDefault="00972B4E" w:rsidP="00FE167D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972B4E" w:rsidRPr="00DE1B77" w:rsidRDefault="00972B4E" w:rsidP="00D66195">
                  <w:pPr>
                    <w:spacing w:after="80" w:line="24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lang w:val="es-PE"/>
                    </w:rPr>
                  </w:pPr>
                </w:p>
              </w:tc>
            </w:tr>
            <w:tr w:rsidR="00972B4E" w:rsidRPr="00B16125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4B39BA" w:rsidRDefault="00972B4E" w:rsidP="00972B4E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972B4E" w:rsidRPr="00786A6A" w:rsidRDefault="00972B4E" w:rsidP="00C825BB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</w:p>
              </w:tc>
            </w:tr>
            <w:tr w:rsidR="00972B4E" w:rsidRPr="00B16125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786A6A" w:rsidRDefault="00972B4E" w:rsidP="00972B4E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972B4E" w:rsidRPr="00283CD0" w:rsidRDefault="00972B4E" w:rsidP="00283CD0">
                  <w:pPr>
                    <w:spacing w:after="8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</w:p>
              </w:tc>
            </w:tr>
            <w:tr w:rsidR="00972B4E" w:rsidRPr="00283CD0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283CD0" w:rsidRDefault="00972B4E" w:rsidP="00283CD0">
                  <w:pPr>
                    <w:tabs>
                      <w:tab w:val="left" w:pos="2848"/>
                    </w:tabs>
                    <w:spacing w:after="80" w:line="240" w:lineRule="auto"/>
                    <w:jc w:val="center"/>
                    <w:rPr>
                      <w:rFonts w:asciiTheme="minorHAnsi" w:hAnsiTheme="minorHAnsi"/>
                      <w:lang w:val="es-PE"/>
                    </w:rPr>
                  </w:pPr>
                  <w:r w:rsidRPr="00283CD0">
                    <w:rPr>
                      <w:rFonts w:asciiTheme="minorHAnsi" w:eastAsia="Verdana" w:hAnsiTheme="minorHAnsi" w:cs="Verdana"/>
                      <w:b/>
                      <w:lang w:val="es-PE"/>
                    </w:rPr>
                    <w:t>-</w:t>
                  </w:r>
                </w:p>
              </w:tc>
              <w:tc>
                <w:tcPr>
                  <w:tcW w:w="4068" w:type="dxa"/>
                </w:tcPr>
                <w:p w:rsidR="00972B4E" w:rsidRPr="00283CD0" w:rsidRDefault="00972B4E" w:rsidP="00283CD0">
                  <w:pPr>
                    <w:spacing w:after="8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</w:tbl>
          <w:p w:rsidR="003B2ADE" w:rsidRPr="004B39BA" w:rsidRDefault="003B2ADE" w:rsidP="00283CD0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  <w:lang w:val="es-PE"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0D41D5" w:rsidP="00283CD0">
                  <w:pPr>
                    <w:spacing w:line="240" w:lineRule="auto"/>
                    <w:jc w:val="both"/>
                    <w:rPr>
                      <w:rFonts w:eastAsia="Verdana" w:cs="Verdana"/>
                      <w:b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   </w:t>
                  </w:r>
                  <w:proofErr w:type="spellStart"/>
                  <w:r w:rsidR="003B2ADE" w:rsidRPr="00283CD0">
                    <w:rPr>
                      <w:rFonts w:eastAsia="Verdana" w:cs="Verdana"/>
                      <w:b/>
                    </w:rPr>
                    <w:t>Acuerdos</w:t>
                  </w:r>
                  <w:proofErr w:type="spellEnd"/>
                </w:p>
                <w:p w:rsidR="003B2ADE" w:rsidRDefault="003B2ADE" w:rsidP="00283CD0">
                  <w:pPr>
                    <w:spacing w:line="240" w:lineRule="auto"/>
                    <w:jc w:val="both"/>
                  </w:pPr>
                </w:p>
              </w:tc>
            </w:tr>
            <w:tr w:rsidR="003B2ADE" w:rsidRPr="00BD29BD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3B2ADE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  <w:tr w:rsidR="00786A6A" w:rsidRPr="00BD29BD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p w:rsidR="00AD3D24" w:rsidRPr="004B39BA" w:rsidRDefault="00AD3D24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Style w:val="Listaclara-nfasis1"/>
              <w:tblW w:w="0" w:type="auto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283CD0" w:rsidP="00283CD0">
                  <w:pPr>
                    <w:widowControl/>
                    <w:tabs>
                      <w:tab w:val="left" w:pos="4890"/>
                    </w:tabs>
                    <w:spacing w:line="240" w:lineRule="auto"/>
                    <w:rPr>
                      <w:rFonts w:eastAsia="Calibri" w:cs="Calibri"/>
                      <w:b/>
                    </w:rPr>
                  </w:pPr>
                  <w:r w:rsidRPr="001F44C5">
                    <w:rPr>
                      <w:rFonts w:eastAsia="Calibri" w:cs="Calibri"/>
                      <w:b/>
                      <w:sz w:val="22"/>
                      <w:lang w:val="es-PE"/>
                    </w:rPr>
                    <w:t xml:space="preserve">    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Identifica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cuestiones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planteadas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r w:rsidRPr="00283CD0">
                    <w:rPr>
                      <w:rFonts w:eastAsia="Calibri" w:cs="Calibri"/>
                      <w:b/>
                      <w:sz w:val="22"/>
                    </w:rPr>
                    <w:tab/>
                  </w:r>
                </w:p>
                <w:p w:rsidR="003B2ADE" w:rsidRDefault="003B2ADE" w:rsidP="00283CD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1)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2)</w:t>
                  </w: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3)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4)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Default="003B2ADE" w:rsidP="00164917">
                  <w:pPr>
                    <w:spacing w:after="80" w:line="240" w:lineRule="auto"/>
                    <w:jc w:val="both"/>
                    <w:rPr>
                      <w:rFonts w:ascii="DIN-Regular" w:eastAsia="DIN-Regular" w:hAnsi="DIN-Regular" w:cs="DIN-Regular"/>
                      <w:sz w:val="18"/>
                    </w:rPr>
                  </w:pPr>
                </w:p>
                <w:p w:rsidR="003B2ADE" w:rsidRPr="00865609" w:rsidRDefault="003B2ADE" w:rsidP="00865609">
                  <w:pPr>
                    <w:widowControl/>
                    <w:shd w:val="clear" w:color="auto" w:fill="D1DEEE" w:themeFill="accent1" w:themeFillTint="33"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Qué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fue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logrado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</w:pPr>
                </w:p>
              </w:tc>
            </w:tr>
            <w:tr w:rsidR="003B2ADE" w:rsidRPr="00B16125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BD29BD" w:rsidP="00B16125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Se </w:t>
                  </w:r>
                  <w:proofErr w:type="spellStart"/>
                  <w:r>
                    <w:rPr>
                      <w:rFonts w:ascii="Verdana" w:eastAsia="Verdana" w:hAnsi="Verdana" w:cs="Verdana"/>
                      <w:lang w:val="es-PE"/>
                    </w:rPr>
                    <w:t>logro</w:t>
                  </w:r>
                  <w:proofErr w:type="spellEnd"/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B16125">
                    <w:rPr>
                      <w:rFonts w:ascii="Verdana" w:eastAsia="Verdana" w:hAnsi="Verdana" w:cs="Verdana"/>
                      <w:lang w:val="es-PE"/>
                    </w:rPr>
                    <w:t>generar una nueva versión de las ECUS y CUS</w:t>
                  </w:r>
                </w:p>
              </w:tc>
            </w:tr>
            <w:tr w:rsidR="00400373" w:rsidRPr="00B16125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Pr="003A26C7" w:rsidRDefault="003A26C7" w:rsidP="00DE1B77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</w:p>
              </w:tc>
            </w:tr>
            <w:tr w:rsidR="003A26C7" w:rsidRPr="00B16125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Default="003A26C7" w:rsidP="00972B4E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</w:p>
              </w:tc>
            </w:tr>
            <w:tr w:rsidR="00972B4E" w:rsidRPr="00B16125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72B4E" w:rsidRDefault="00972B4E" w:rsidP="00972B4E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Pr="00865609" w:rsidRDefault="003B2ADE" w:rsidP="004B39BA">
                  <w:pPr>
                    <w:widowControl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Cualquier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asunto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abierto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D705F9" w:rsidP="00164917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1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400373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line="240" w:lineRule="auto"/>
            </w:pPr>
          </w:p>
        </w:tc>
      </w:tr>
      <w:tr w:rsidR="003B2ADE" w:rsidTr="00B2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779ECC" w:themeFill="accent1" w:themeFillTint="99"/>
          </w:tcPr>
          <w:p w:rsidR="003B2ADE" w:rsidRDefault="003B2ADE" w:rsidP="00B26184">
            <w:pPr>
              <w:spacing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  <w:sz w:val="18"/>
              </w:rPr>
              <w:lastRenderedPageBreak/>
              <w:t>RESPUESTAS PENDIENTES PROXIMA REUNIÓN</w:t>
            </w:r>
          </w:p>
        </w:tc>
      </w:tr>
      <w:tr w:rsidR="003B2ADE" w:rsidTr="00B261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</w:p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r>
              <w:rPr>
                <w:rFonts w:ascii="DIN-Regular" w:eastAsia="DIN-Regular" w:hAnsi="DIN-Regular" w:cs="DIN-Regular"/>
                <w:b/>
                <w:sz w:val="18"/>
              </w:rPr>
              <w:t>No.</w:t>
            </w:r>
          </w:p>
          <w:p w:rsidR="003B2ADE" w:rsidRDefault="003B2ADE" w:rsidP="00B26184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Pendientes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shd w:val="clear" w:color="auto" w:fill="D1DEEE" w:themeFill="accent1" w:themeFillTint="33"/>
            <w:vAlign w:val="center"/>
          </w:tcPr>
          <w:p w:rsidR="003B2ADE" w:rsidRPr="00B26184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Responsables</w:t>
            </w:r>
            <w:proofErr w:type="spellEnd"/>
          </w:p>
        </w:tc>
        <w:tc>
          <w:tcPr>
            <w:tcW w:w="14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Fecha</w:t>
            </w:r>
            <w:proofErr w:type="spellEnd"/>
            <w:r>
              <w:rPr>
                <w:rFonts w:ascii="DIN-Regular" w:eastAsia="DIN-Regular" w:hAnsi="DIN-Regular" w:cs="DIN-Regular"/>
                <w:b/>
                <w:sz w:val="18"/>
              </w:rPr>
              <w:t xml:space="preserve"> de </w:t>
            </w: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Propuesta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Cumplimiento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1</w:t>
            </w:r>
          </w:p>
        </w:tc>
        <w:tc>
          <w:tcPr>
            <w:tcW w:w="3420" w:type="dxa"/>
            <w:vAlign w:val="center"/>
          </w:tcPr>
          <w:p w:rsidR="004270E3" w:rsidRPr="004B39BA" w:rsidRDefault="00BD29BD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 xml:space="preserve">Entregar el primer avance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JP, LT</w:t>
            </w:r>
            <w:r w:rsidR="00BD29BD">
              <w:rPr>
                <w:rFonts w:ascii="Calibri" w:eastAsia="Calibri" w:hAnsi="Calibri" w:cs="Calibri"/>
                <w:sz w:val="22"/>
              </w:rPr>
              <w:t>,AN1,A2,PR.DI</w:t>
            </w:r>
          </w:p>
        </w:tc>
        <w:tc>
          <w:tcPr>
            <w:tcW w:w="1440" w:type="dxa"/>
            <w:vAlign w:val="center"/>
          </w:tcPr>
          <w:p w:rsidR="004270E3" w:rsidRDefault="00B16125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02/09</w:t>
            </w:r>
            <w:r w:rsidR="004270E3">
              <w:rPr>
                <w:rFonts w:ascii="Calibri" w:eastAsia="Calibri" w:hAnsi="Calibri" w:cs="Calibri"/>
                <w:sz w:val="22"/>
              </w:rPr>
              <w:t>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BD29B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FE167D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FE167D" w:rsidRDefault="00FE167D" w:rsidP="00E54E3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2</w:t>
            </w:r>
          </w:p>
        </w:tc>
        <w:tc>
          <w:tcPr>
            <w:tcW w:w="3420" w:type="dxa"/>
            <w:vAlign w:val="center"/>
          </w:tcPr>
          <w:p w:rsidR="00FE167D" w:rsidRPr="00C77C57" w:rsidRDefault="00FE167D" w:rsidP="00E54E30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FE167D" w:rsidRPr="004645E7" w:rsidRDefault="00FE167D" w:rsidP="00E54E30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FE167D" w:rsidRDefault="00FE167D" w:rsidP="00E54E30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FE167D" w:rsidRPr="004645E7" w:rsidRDefault="00FE167D" w:rsidP="00E54E30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FE167D" w:rsidRPr="00D8031C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FE167D" w:rsidRDefault="00D8031C" w:rsidP="00C77C57">
            <w:pPr>
              <w:spacing w:after="80" w:line="240" w:lineRule="auto"/>
              <w:jc w:val="center"/>
            </w:pPr>
            <w:r>
              <w:t>3</w:t>
            </w:r>
          </w:p>
        </w:tc>
        <w:tc>
          <w:tcPr>
            <w:tcW w:w="3420" w:type="dxa"/>
            <w:vAlign w:val="center"/>
          </w:tcPr>
          <w:p w:rsidR="00FE167D" w:rsidRPr="00C77C57" w:rsidRDefault="00FE167D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FE167D" w:rsidRPr="00D8031C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tcW w:w="1440" w:type="dxa"/>
            <w:vAlign w:val="center"/>
          </w:tcPr>
          <w:p w:rsidR="00FE167D" w:rsidRPr="00D8031C" w:rsidRDefault="00FE167D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FE167D" w:rsidRPr="00D8031C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</w:tr>
      <w:tr w:rsidR="00FE167D" w:rsidRPr="00D8031C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FE167D" w:rsidRPr="00D8031C" w:rsidRDefault="00FE167D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  <w:lang w:val="es-PE"/>
              </w:rPr>
            </w:pPr>
          </w:p>
        </w:tc>
        <w:tc>
          <w:tcPr>
            <w:tcW w:w="3420" w:type="dxa"/>
            <w:vAlign w:val="center"/>
          </w:tcPr>
          <w:p w:rsidR="00FE167D" w:rsidRPr="00C77C57" w:rsidRDefault="00FE167D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FE167D" w:rsidRPr="00AA2AEF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tcW w:w="1440" w:type="dxa"/>
            <w:vAlign w:val="center"/>
          </w:tcPr>
          <w:p w:rsidR="00FE167D" w:rsidRPr="00AA2AEF" w:rsidRDefault="00FE167D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FE167D" w:rsidRPr="00AA2AEF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</w:tr>
      <w:tr w:rsidR="00FE167D" w:rsidRPr="00D8031C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FE167D" w:rsidRPr="00AA2AEF" w:rsidRDefault="00FE167D" w:rsidP="00164917">
            <w:pPr>
              <w:spacing w:after="80" w:line="240" w:lineRule="auto"/>
              <w:jc w:val="both"/>
              <w:rPr>
                <w:rFonts w:ascii="Calibri" w:eastAsia="Calibri" w:hAnsi="Calibri" w:cs="Calibri"/>
                <w:lang w:val="es-PE"/>
              </w:rPr>
            </w:pPr>
          </w:p>
        </w:tc>
      </w:tr>
      <w:tr w:rsidR="00FE167D" w:rsidRPr="004B39BA" w:rsidTr="0086560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  <w:gridSpan w:val="3"/>
          </w:tcPr>
          <w:p w:rsidR="00FE167D" w:rsidRPr="004B39BA" w:rsidRDefault="00FE167D" w:rsidP="00865609">
            <w:pPr>
              <w:spacing w:line="240" w:lineRule="auto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>Elaborado por: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 </w:t>
            </w:r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 xml:space="preserve">Limo </w:t>
            </w:r>
            <w:proofErr w:type="spellStart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Arispe</w:t>
            </w:r>
            <w:proofErr w:type="spellEnd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, Jorge Luis</w:t>
            </w:r>
          </w:p>
        </w:tc>
        <w:tc>
          <w:tcPr>
            <w:tcW w:w="3780" w:type="dxa"/>
            <w:gridSpan w:val="2"/>
            <w:shd w:val="clear" w:color="auto" w:fill="D1DEEE" w:themeFill="accent1" w:themeFillTint="33"/>
            <w:vAlign w:val="center"/>
          </w:tcPr>
          <w:p w:rsidR="00FE167D" w:rsidRPr="004B39BA" w:rsidRDefault="00FE167D" w:rsidP="0086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 xml:space="preserve">Fecha: </w:t>
            </w:r>
            <w:r w:rsidR="00B16125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01</w:t>
            </w:r>
            <w:bookmarkStart w:id="1" w:name="_GoBack"/>
            <w:bookmarkEnd w:id="1"/>
            <w:r>
              <w:rPr>
                <w:rFonts w:ascii="DIN-Regular" w:eastAsia="DIN-Regular" w:hAnsi="DIN-Regular" w:cs="DIN-Regular"/>
                <w:sz w:val="26"/>
                <w:lang w:val="es-PE"/>
              </w:rPr>
              <w:t>/08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>/14</w:t>
            </w:r>
          </w:p>
        </w:tc>
      </w:tr>
    </w:tbl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</w:p>
    <w:sectPr w:rsidR="00B8108D" w:rsidRPr="004B39BA" w:rsidSect="002F417F">
      <w:headerReference w:type="even" r:id="rId15"/>
      <w:endnotePr>
        <w:numFmt w:val="decimal"/>
      </w:endnotePr>
      <w:pgSz w:w="11907" w:h="16839" w:code="9"/>
      <w:pgMar w:top="1656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26D" w:rsidRDefault="0089026D">
      <w:r>
        <w:separator/>
      </w:r>
    </w:p>
  </w:endnote>
  <w:endnote w:type="continuationSeparator" w:id="0">
    <w:p w:rsidR="0089026D" w:rsidRDefault="00890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C5" w:rsidRDefault="001F44C5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4E7E50" wp14:editId="7250876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3F7EB9" w:rsidRDefault="001F44C5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B16125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1F44C5" w:rsidRPr="003F7EB9" w:rsidRDefault="001F44C5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B16125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6720B6" wp14:editId="0D5E92B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B16125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1F44C5" w:rsidRPr="00EA26E9" w:rsidRDefault="001F44C5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B16125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B9CB" wp14:editId="1B9A4F47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1" type="#_x0000_t202" style="position:absolute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M4cbWo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1F44C5" w:rsidRPr="00EA26E9" w:rsidRDefault="001F44C5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26D" w:rsidRDefault="0089026D">
      <w:r>
        <w:separator/>
      </w:r>
    </w:p>
  </w:footnote>
  <w:footnote w:type="continuationSeparator" w:id="0">
    <w:p w:rsidR="0089026D" w:rsidRDefault="00890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1F44C5" w:rsidRPr="00C14087" w:rsidRDefault="001F44C5" w:rsidP="00786A6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</w:t>
          </w:r>
          <w:r w:rsidR="00786A6A">
            <w:rPr>
              <w:b/>
              <w:bCs/>
              <w:color w:val="FFFFFF"/>
            </w:rPr>
            <w:t>0</w:t>
          </w:r>
        </w:p>
      </w:tc>
    </w:tr>
    <w:tr w:rsidR="001F44C5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1F44C5" w:rsidRPr="00C14087" w:rsidRDefault="001F44C5" w:rsidP="004B5860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Acta</w:t>
          </w:r>
          <w:proofErr w:type="spellEnd"/>
          <w:r>
            <w:rPr>
              <w:b/>
              <w:bCs/>
            </w:rPr>
            <w:t xml:space="preserve"> de Reunion</w:t>
          </w:r>
          <w:r w:rsidR="00664941">
            <w:rPr>
              <w:b/>
              <w:bCs/>
            </w:rPr>
            <w:t xml:space="preserve"> </w:t>
          </w:r>
          <w:proofErr w:type="spellStart"/>
          <w:r w:rsidR="00664941">
            <w:rPr>
              <w:b/>
              <w:bCs/>
            </w:rPr>
            <w:t>Nro</w:t>
          </w:r>
          <w:proofErr w:type="spellEnd"/>
          <w:r w:rsidR="00664941">
            <w:rPr>
              <w:b/>
              <w:bCs/>
            </w:rPr>
            <w:t xml:space="preserve"> </w:t>
          </w:r>
          <w:r w:rsidR="00B16125">
            <w:rPr>
              <w:b/>
              <w:bCs/>
            </w:rPr>
            <w:t>10</w:t>
          </w:r>
        </w:p>
      </w:tc>
      <w:tc>
        <w:tcPr>
          <w:tcW w:w="4783" w:type="dxa"/>
          <w:shd w:val="clear" w:color="auto" w:fill="D3DFEE"/>
        </w:tcPr>
        <w:p w:rsidR="001F44C5" w:rsidRPr="00C14087" w:rsidRDefault="001F44C5" w:rsidP="00B16125">
          <w:pPr>
            <w:pStyle w:val="Encabezado"/>
            <w:jc w:val="right"/>
          </w:pPr>
          <w:proofErr w:type="spellStart"/>
          <w:r>
            <w:t>Fecha</w:t>
          </w:r>
          <w:proofErr w:type="spellEnd"/>
          <w:r>
            <w:t>:</w:t>
          </w:r>
          <w:r w:rsidR="004B5860">
            <w:t xml:space="preserve"> </w:t>
          </w:r>
          <w:r w:rsidR="00B16125">
            <w:t xml:space="preserve">01 de </w:t>
          </w:r>
          <w:proofErr w:type="spellStart"/>
          <w:r w:rsidR="00B16125">
            <w:t>setiembre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1F44C5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6"/>
  </w:num>
  <w:num w:numId="5">
    <w:abstractNumId w:val="18"/>
  </w:num>
  <w:num w:numId="6">
    <w:abstractNumId w:val="12"/>
  </w:num>
  <w:num w:numId="7">
    <w:abstractNumId w:val="3"/>
  </w:num>
  <w:num w:numId="8">
    <w:abstractNumId w:val="5"/>
  </w:num>
  <w:num w:numId="9">
    <w:abstractNumId w:val="13"/>
  </w:num>
  <w:num w:numId="10">
    <w:abstractNumId w:val="6"/>
  </w:num>
  <w:num w:numId="11">
    <w:abstractNumId w:val="10"/>
  </w:num>
  <w:num w:numId="12">
    <w:abstractNumId w:val="17"/>
  </w:num>
  <w:num w:numId="13">
    <w:abstractNumId w:val="4"/>
  </w:num>
  <w:num w:numId="14">
    <w:abstractNumId w:val="14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6553"/>
    <w:rsid w:val="00034188"/>
    <w:rsid w:val="00034994"/>
    <w:rsid w:val="00044357"/>
    <w:rsid w:val="000835BC"/>
    <w:rsid w:val="00093002"/>
    <w:rsid w:val="000937F1"/>
    <w:rsid w:val="000B2FA7"/>
    <w:rsid w:val="000C6555"/>
    <w:rsid w:val="000D41D5"/>
    <w:rsid w:val="000D6419"/>
    <w:rsid w:val="000E458B"/>
    <w:rsid w:val="000F06D7"/>
    <w:rsid w:val="000F1222"/>
    <w:rsid w:val="000F6CD9"/>
    <w:rsid w:val="001015F9"/>
    <w:rsid w:val="001019C1"/>
    <w:rsid w:val="0010522F"/>
    <w:rsid w:val="00121B78"/>
    <w:rsid w:val="00125690"/>
    <w:rsid w:val="00135DEF"/>
    <w:rsid w:val="001402AF"/>
    <w:rsid w:val="00142E74"/>
    <w:rsid w:val="0014322D"/>
    <w:rsid w:val="00147370"/>
    <w:rsid w:val="00172620"/>
    <w:rsid w:val="00174727"/>
    <w:rsid w:val="0018091A"/>
    <w:rsid w:val="00186ECD"/>
    <w:rsid w:val="001912E7"/>
    <w:rsid w:val="0019321B"/>
    <w:rsid w:val="001A28F7"/>
    <w:rsid w:val="001B64A6"/>
    <w:rsid w:val="001F44C5"/>
    <w:rsid w:val="001F74E9"/>
    <w:rsid w:val="00201BEE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72FCB"/>
    <w:rsid w:val="00283CD0"/>
    <w:rsid w:val="00286861"/>
    <w:rsid w:val="00290108"/>
    <w:rsid w:val="002A73FB"/>
    <w:rsid w:val="002C0C5B"/>
    <w:rsid w:val="002C1134"/>
    <w:rsid w:val="002D2DA9"/>
    <w:rsid w:val="002D36D6"/>
    <w:rsid w:val="002E0EB7"/>
    <w:rsid w:val="002F417F"/>
    <w:rsid w:val="00304A6D"/>
    <w:rsid w:val="00305218"/>
    <w:rsid w:val="00314BC6"/>
    <w:rsid w:val="0031703D"/>
    <w:rsid w:val="00327AE4"/>
    <w:rsid w:val="00347057"/>
    <w:rsid w:val="00347CA3"/>
    <w:rsid w:val="003607B1"/>
    <w:rsid w:val="00362556"/>
    <w:rsid w:val="00366B89"/>
    <w:rsid w:val="00372B65"/>
    <w:rsid w:val="00383EAC"/>
    <w:rsid w:val="00397221"/>
    <w:rsid w:val="003A26C7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48C5"/>
    <w:rsid w:val="00410F5A"/>
    <w:rsid w:val="00412A79"/>
    <w:rsid w:val="00413BB5"/>
    <w:rsid w:val="00414DDA"/>
    <w:rsid w:val="00421427"/>
    <w:rsid w:val="004270E3"/>
    <w:rsid w:val="0044141E"/>
    <w:rsid w:val="00457F32"/>
    <w:rsid w:val="004645E7"/>
    <w:rsid w:val="00465BF5"/>
    <w:rsid w:val="00474BC3"/>
    <w:rsid w:val="00476143"/>
    <w:rsid w:val="004A2339"/>
    <w:rsid w:val="004A60F3"/>
    <w:rsid w:val="004B3790"/>
    <w:rsid w:val="004B39BA"/>
    <w:rsid w:val="004B4A59"/>
    <w:rsid w:val="004B5860"/>
    <w:rsid w:val="004B5C8E"/>
    <w:rsid w:val="004C4160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56515"/>
    <w:rsid w:val="0056563F"/>
    <w:rsid w:val="0057354F"/>
    <w:rsid w:val="00594E81"/>
    <w:rsid w:val="00594EFF"/>
    <w:rsid w:val="005A6A98"/>
    <w:rsid w:val="006000D3"/>
    <w:rsid w:val="00605CF7"/>
    <w:rsid w:val="006162D5"/>
    <w:rsid w:val="0063498C"/>
    <w:rsid w:val="006350B7"/>
    <w:rsid w:val="00653AB7"/>
    <w:rsid w:val="00653AF6"/>
    <w:rsid w:val="00654BCB"/>
    <w:rsid w:val="0066029B"/>
    <w:rsid w:val="00660C00"/>
    <w:rsid w:val="00664941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848A9"/>
    <w:rsid w:val="00786A6A"/>
    <w:rsid w:val="007A793A"/>
    <w:rsid w:val="007B01B3"/>
    <w:rsid w:val="007B3514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09"/>
    <w:rsid w:val="0089026D"/>
    <w:rsid w:val="008A0B0C"/>
    <w:rsid w:val="008C3741"/>
    <w:rsid w:val="008C41FC"/>
    <w:rsid w:val="008D1645"/>
    <w:rsid w:val="008D2C7C"/>
    <w:rsid w:val="009235E6"/>
    <w:rsid w:val="009642C9"/>
    <w:rsid w:val="00972B4E"/>
    <w:rsid w:val="00974C20"/>
    <w:rsid w:val="009815B6"/>
    <w:rsid w:val="0098662A"/>
    <w:rsid w:val="00993B62"/>
    <w:rsid w:val="009D1E19"/>
    <w:rsid w:val="009D2988"/>
    <w:rsid w:val="009E09BF"/>
    <w:rsid w:val="00A36D74"/>
    <w:rsid w:val="00A42E0C"/>
    <w:rsid w:val="00A4637F"/>
    <w:rsid w:val="00A47983"/>
    <w:rsid w:val="00A50B17"/>
    <w:rsid w:val="00A66B9F"/>
    <w:rsid w:val="00A714CB"/>
    <w:rsid w:val="00A844DE"/>
    <w:rsid w:val="00A9378C"/>
    <w:rsid w:val="00AA2AEF"/>
    <w:rsid w:val="00AD17C4"/>
    <w:rsid w:val="00AD3D24"/>
    <w:rsid w:val="00AD776F"/>
    <w:rsid w:val="00AE0984"/>
    <w:rsid w:val="00AF5095"/>
    <w:rsid w:val="00B020DF"/>
    <w:rsid w:val="00B027B4"/>
    <w:rsid w:val="00B16125"/>
    <w:rsid w:val="00B213B3"/>
    <w:rsid w:val="00B26184"/>
    <w:rsid w:val="00B31BC4"/>
    <w:rsid w:val="00B34D81"/>
    <w:rsid w:val="00B4558A"/>
    <w:rsid w:val="00B500AD"/>
    <w:rsid w:val="00B623C8"/>
    <w:rsid w:val="00B73F7D"/>
    <w:rsid w:val="00B8108D"/>
    <w:rsid w:val="00B93550"/>
    <w:rsid w:val="00B93B8A"/>
    <w:rsid w:val="00B94F44"/>
    <w:rsid w:val="00BA0567"/>
    <w:rsid w:val="00BA3C2C"/>
    <w:rsid w:val="00BB6EAA"/>
    <w:rsid w:val="00BB78D7"/>
    <w:rsid w:val="00BD29BD"/>
    <w:rsid w:val="00BD4612"/>
    <w:rsid w:val="00C51081"/>
    <w:rsid w:val="00C53FC5"/>
    <w:rsid w:val="00C77C57"/>
    <w:rsid w:val="00C84908"/>
    <w:rsid w:val="00CA7C59"/>
    <w:rsid w:val="00CB1C60"/>
    <w:rsid w:val="00CB6A62"/>
    <w:rsid w:val="00CF72A1"/>
    <w:rsid w:val="00D13488"/>
    <w:rsid w:val="00D175FA"/>
    <w:rsid w:val="00D41924"/>
    <w:rsid w:val="00D705F9"/>
    <w:rsid w:val="00D8031C"/>
    <w:rsid w:val="00D90A74"/>
    <w:rsid w:val="00DA3D80"/>
    <w:rsid w:val="00DA4D46"/>
    <w:rsid w:val="00DB5245"/>
    <w:rsid w:val="00DC7863"/>
    <w:rsid w:val="00DD3712"/>
    <w:rsid w:val="00DE097B"/>
    <w:rsid w:val="00DE1B77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A5E9E"/>
    <w:rsid w:val="00EB7050"/>
    <w:rsid w:val="00EC2635"/>
    <w:rsid w:val="00ED03A4"/>
    <w:rsid w:val="00F22E39"/>
    <w:rsid w:val="00F2743C"/>
    <w:rsid w:val="00F40E13"/>
    <w:rsid w:val="00F523C8"/>
    <w:rsid w:val="00F54710"/>
    <w:rsid w:val="00F82872"/>
    <w:rsid w:val="00F90DFF"/>
    <w:rsid w:val="00F95A59"/>
    <w:rsid w:val="00FC591A"/>
    <w:rsid w:val="00FD6156"/>
    <w:rsid w:val="00FE167D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D3D6593ADF48D6AF18DBE62BED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B6AE8-0AF4-4BF9-BF49-EEE9C532DC06}"/>
      </w:docPartPr>
      <w:docPartBody>
        <w:p w:rsidR="00DA2DCC" w:rsidRDefault="00745445" w:rsidP="00745445">
          <w:pPr>
            <w:pStyle w:val="67D3D6593ADF48D6AF18DBE62BED624B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92A60778AE79447EAE21034C405D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054C5-E499-406F-A97B-27B0064848B6}"/>
      </w:docPartPr>
      <w:docPartBody>
        <w:p w:rsidR="00DA2DCC" w:rsidRDefault="00745445" w:rsidP="00745445">
          <w:pPr>
            <w:pStyle w:val="92A60778AE79447EAE21034C405D7337"/>
          </w:pPr>
          <w:r w:rsidRPr="00C06D13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024BAE"/>
    <w:rsid w:val="00075362"/>
    <w:rsid w:val="001C04A3"/>
    <w:rsid w:val="00213521"/>
    <w:rsid w:val="00357A2A"/>
    <w:rsid w:val="003B0995"/>
    <w:rsid w:val="00420F50"/>
    <w:rsid w:val="00484E43"/>
    <w:rsid w:val="004B7F68"/>
    <w:rsid w:val="004F1D20"/>
    <w:rsid w:val="00523EBD"/>
    <w:rsid w:val="005476EE"/>
    <w:rsid w:val="00607287"/>
    <w:rsid w:val="00675194"/>
    <w:rsid w:val="00745445"/>
    <w:rsid w:val="007C0655"/>
    <w:rsid w:val="00A768AC"/>
    <w:rsid w:val="00B178F3"/>
    <w:rsid w:val="00C03C8B"/>
    <w:rsid w:val="00DA2DCC"/>
    <w:rsid w:val="00DD59A0"/>
    <w:rsid w:val="00F1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CEA42-670D-480E-9DF9-197F4CEC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192</TotalTime>
  <Pages>3</Pages>
  <Words>144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2</vt:lpstr>
      <vt:lpstr>CCR</vt:lpstr>
    </vt:vector>
  </TitlesOfParts>
  <Company>Casa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    Nro 10</dc:title>
  <dc:subject>ValorCreativo.blogspot.com</dc:subject>
  <dc:creator>VANS</dc:creator>
  <cp:lastModifiedBy>JorgeLimo</cp:lastModifiedBy>
  <cp:revision>42</cp:revision>
  <cp:lastPrinted>2012-08-01T13:25:00Z</cp:lastPrinted>
  <dcterms:created xsi:type="dcterms:W3CDTF">2014-03-22T16:45:00Z</dcterms:created>
  <dcterms:modified xsi:type="dcterms:W3CDTF">2014-09-02T22:25:00Z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