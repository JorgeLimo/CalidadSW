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1F44C5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9664" behindDoc="1" locked="0" layoutInCell="1" allowOverlap="1" wp14:anchorId="4FB3A796" wp14:editId="3A31155D">
            <wp:simplePos x="0" y="0"/>
            <wp:positionH relativeFrom="column">
              <wp:posOffset>-918210</wp:posOffset>
            </wp:positionH>
            <wp:positionV relativeFrom="paragraph">
              <wp:posOffset>-1052195</wp:posOffset>
            </wp:positionV>
            <wp:extent cx="7611110" cy="1073277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Default="001F44C5" w:rsidP="001F44C5"/>
    <w:p w:rsidR="001F44C5" w:rsidRDefault="001F44C5" w:rsidP="001F44C5"/>
    <w:p w:rsidR="001F44C5" w:rsidRPr="00F45D6F" w:rsidRDefault="001F44C5" w:rsidP="001F44C5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93760" behindDoc="1" locked="0" layoutInCell="1" allowOverlap="1" wp14:anchorId="2E2952B7" wp14:editId="025705D5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InfoBlue"/>
        <w:rPr>
          <w:rFonts w:asciiTheme="majorHAnsi" w:hAnsiTheme="majorHAnsi" w:cstheme="majorHAnsi"/>
          <w:lang w:val="en-US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1F44C5" w:rsidRDefault="00E70CF7" w:rsidP="001F44C5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</w:rPr>
          <w:alias w:val="Title"/>
          <w:tag w:val=""/>
          <w:id w:val="-1137264631"/>
          <w:placeholder>
            <w:docPart w:val="67D3D6593ADF48D6AF18DBE62BED62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171B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Acta de Reunión </w:t>
          </w:r>
          <w:proofErr w:type="spellStart"/>
          <w:r w:rsidR="00B171B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Nro</w:t>
          </w:r>
          <w:proofErr w:type="spellEnd"/>
          <w:r w:rsidR="00B171B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2</w:t>
          </w:r>
        </w:sdtContent>
      </w:sdt>
    </w:p>
    <w:p w:rsidR="001F44C5" w:rsidRPr="001F44C5" w:rsidRDefault="001F44C5" w:rsidP="001F44C5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B171BD" w:rsidRDefault="00B171BD" w:rsidP="00B171BD">
      <w:pPr>
        <w:rPr>
          <w:rFonts w:asciiTheme="majorHAnsi" w:hAnsiTheme="majorHAnsi" w:cstheme="majorHAnsi"/>
          <w:color w:val="FF0000"/>
          <w:sz w:val="32"/>
          <w:lang w:val="es-PE"/>
        </w:rPr>
      </w:pPr>
      <w:r>
        <w:rPr>
          <w:rFonts w:asciiTheme="majorHAnsi" w:hAnsiTheme="majorHAnsi" w:cstheme="majorHAnsi"/>
          <w:color w:val="FF0000"/>
          <w:sz w:val="32"/>
          <w:lang w:val="es-PE"/>
        </w:rPr>
        <w:t>VERSIÓN 1.0 – Grupo 1</w:t>
      </w:r>
    </w:p>
    <w:p w:rsidR="00B171BD" w:rsidRDefault="00B171BD" w:rsidP="00B171BD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>
        <w:rPr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BD" w:rsidRDefault="00B171BD" w:rsidP="00B171BD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id w:val="-1821104549"/>
                                <w:placeholder>
                                  <w:docPart w:val="E80E36AECA0646BE9F7079CDC4B6B45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67.05pt;margin-top:86.5pt;width:27.9pt;height:282.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" filled="f" stroked="f" strokeweight=".5pt">
                <v:textbox style="layout-flow:vertical;mso-layout-flow-alt:bottom-to-top">
                  <w:txbxContent>
                    <w:p w:rsidR="00B171BD" w:rsidRDefault="00B171BD" w:rsidP="00B171BD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id w:val="-1821104549"/>
                          <w:placeholder>
                            <w:docPart w:val="E80E36AECA0646BE9F7079CDC4B6B456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" strokecolor="white [3212]" strokeweight="1pt"/>
            </w:pict>
          </mc:Fallback>
        </mc:AlternateContent>
      </w:r>
      <w:r>
        <w:rPr>
          <w:rFonts w:asciiTheme="majorHAnsi" w:hAnsiTheme="majorHAnsi" w:cstheme="majorHAnsi"/>
          <w:b/>
          <w:color w:val="FF0000"/>
          <w:sz w:val="40"/>
          <w:lang w:val="es-PE"/>
        </w:rPr>
        <w:t>Software 2</w:t>
      </w:r>
    </w:p>
    <w:p w:rsidR="001F44C5" w:rsidRPr="00FE1068" w:rsidRDefault="001F44C5" w:rsidP="001F44C5">
      <w:pPr>
        <w:rPr>
          <w:rFonts w:asciiTheme="majorHAnsi" w:hAnsiTheme="majorHAnsi" w:cstheme="majorHAnsi"/>
          <w:color w:val="FF0000"/>
          <w:sz w:val="32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8358E53" wp14:editId="09A1C2C6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4C5" w:rsidRPr="00E86613" w:rsidRDefault="001F44C5" w:rsidP="001F44C5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1F44C5" w:rsidRPr="00E86613" w:rsidRDefault="001F44C5" w:rsidP="001F44C5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1DB9D763" wp14:editId="7D889FF1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8927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  <w:sectPr w:rsidR="001F44C5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1F44C5" w:rsidRDefault="001F44C5" w:rsidP="001F44C5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bookmarkEnd w:id="0"/>
    <w:p w:rsidR="002F417F" w:rsidRPr="001F44C5" w:rsidRDefault="002F417F" w:rsidP="00C53FC5">
      <w:pPr>
        <w:pStyle w:val="Ttulo"/>
        <w:rPr>
          <w:rFonts w:asciiTheme="majorHAnsi" w:hAnsiTheme="majorHAnsi" w:cstheme="majorHAnsi"/>
          <w:lang w:val="es-PE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8623A7" wp14:editId="571268D3">
                <wp:simplePos x="0" y="0"/>
                <wp:positionH relativeFrom="column">
                  <wp:posOffset>-900430</wp:posOffset>
                </wp:positionH>
                <wp:positionV relativeFrom="paragraph">
                  <wp:posOffset>149917</wp:posOffset>
                </wp:positionV>
                <wp:extent cx="7537327" cy="438150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7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BC" w:rsidRPr="000835BC" w:rsidRDefault="000835BC" w:rsidP="000835BC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0835BC">
                              <w:rPr>
                                <w:b/>
                                <w:color w:val="002060"/>
                                <w:sz w:val="32"/>
                              </w:rPr>
                              <w:t>A</w:t>
                            </w:r>
                            <w:r w:rsidR="00786A6A">
                              <w:rPr>
                                <w:b/>
                                <w:color w:val="002060"/>
                                <w:sz w:val="32"/>
                              </w:rPr>
                              <w:t>CTA DE REUNIÓN N°2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-70.9pt;margin-top:11.8pt;width:593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" fillcolor="#f2f2f2 [3052]" stroked="f" strokeweight="2pt">
                <v:textbox>
                  <w:txbxContent>
                    <w:p w:rsidR="000835BC" w:rsidRPr="000835BC" w:rsidRDefault="000835BC" w:rsidP="000835BC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0835BC">
                        <w:rPr>
                          <w:b/>
                          <w:color w:val="002060"/>
                          <w:sz w:val="32"/>
                        </w:rPr>
                        <w:t>A</w:t>
                      </w:r>
                      <w:r w:rsidR="00786A6A">
                        <w:rPr>
                          <w:b/>
                          <w:color w:val="002060"/>
                          <w:sz w:val="32"/>
                        </w:rPr>
                        <w:t>CTA DE REUNIÓN N°2</w:t>
                      </w:r>
                    </w:p>
                  </w:txbxContent>
                </v:textbox>
              </v:rect>
            </w:pict>
          </mc:Fallback>
        </mc:AlternateContent>
      </w:r>
    </w:p>
    <w:p w:rsidR="00675105" w:rsidRPr="001F44C5" w:rsidRDefault="00675105" w:rsidP="002F417F">
      <w:pPr>
        <w:pStyle w:val="Ttulo1"/>
        <w:numPr>
          <w:ilvl w:val="0"/>
          <w:numId w:val="0"/>
        </w:numPr>
        <w:rPr>
          <w:rFonts w:asciiTheme="majorHAnsi" w:hAnsiTheme="majorHAnsi" w:cstheme="majorHAnsi"/>
          <w:lang w:val="es-PE"/>
        </w:rPr>
      </w:pPr>
    </w:p>
    <w:p w:rsidR="003B2ADE" w:rsidRPr="001F44C5" w:rsidRDefault="003B2ADE" w:rsidP="003B2ADE">
      <w:pPr>
        <w:spacing w:line="240" w:lineRule="auto"/>
        <w:jc w:val="both"/>
        <w:rPr>
          <w:rFonts w:ascii="Verdana" w:eastAsia="Verdana" w:hAnsi="Verdana" w:cs="Verdana"/>
          <w:lang w:val="es-PE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2410"/>
        <w:gridCol w:w="6770"/>
      </w:tblGrid>
      <w:tr w:rsidR="003B2ADE" w:rsidRPr="005A6A98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D1DEEE" w:themeFill="accent1" w:themeFillTint="33"/>
          </w:tcPr>
          <w:p w:rsidR="003B2ADE" w:rsidRPr="001F44C5" w:rsidRDefault="003B2ADE" w:rsidP="00476143">
            <w:pPr>
              <w:spacing w:after="80" w:line="240" w:lineRule="auto"/>
              <w:jc w:val="center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ACTA DE REUNIÓN N° </w:t>
            </w:r>
            <w:r w:rsidR="00786A6A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2</w:t>
            </w:r>
          </w:p>
        </w:tc>
      </w:tr>
      <w:tr w:rsidR="003B2ADE" w:rsidRPr="00304CFB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Propósito de la reunión:</w:t>
            </w:r>
          </w:p>
        </w:tc>
        <w:tc>
          <w:tcPr>
            <w:tcW w:w="6770" w:type="dxa"/>
          </w:tcPr>
          <w:p w:rsidR="003B2ADE" w:rsidRPr="00476143" w:rsidRDefault="00786A6A" w:rsidP="0047614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>Recoleccion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>Informacion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del Proyecto</w:t>
            </w:r>
          </w:p>
        </w:tc>
      </w:tr>
      <w:tr w:rsidR="003B2ADE" w:rsidRP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Lugar:    </w:t>
            </w:r>
          </w:p>
        </w:tc>
        <w:tc>
          <w:tcPr>
            <w:tcW w:w="6770" w:type="dxa"/>
          </w:tcPr>
          <w:p w:rsidR="003B2ADE" w:rsidRPr="00476143" w:rsidRDefault="00786A6A" w:rsidP="001649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>FIA-DATA</w:t>
            </w:r>
          </w:p>
        </w:tc>
      </w:tr>
      <w:tr w:rsidR="003B2ADE" w:rsidRPr="0047614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476143" w:rsidRDefault="003B2ADE" w:rsidP="00164917">
            <w:pPr>
              <w:spacing w:after="80" w:line="240" w:lineRule="auto"/>
              <w:jc w:val="both"/>
              <w:rPr>
                <w:b/>
                <w:sz w:val="22"/>
              </w:rPr>
            </w:pPr>
            <w:proofErr w:type="spellStart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>Fecha</w:t>
            </w:r>
            <w:proofErr w:type="spellEnd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 xml:space="preserve">:   </w:t>
            </w:r>
          </w:p>
        </w:tc>
        <w:tc>
          <w:tcPr>
            <w:tcW w:w="6770" w:type="dxa"/>
          </w:tcPr>
          <w:p w:rsidR="003B2ADE" w:rsidRPr="00476143" w:rsidRDefault="00304CFB" w:rsidP="00164917">
            <w:pPr>
              <w:tabs>
                <w:tab w:val="left" w:pos="369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05</w:t>
            </w:r>
            <w:r w:rsidR="00476143" w:rsidRPr="00476143">
              <w:rPr>
                <w:rFonts w:ascii="Calibri" w:eastAsia="Calibri" w:hAnsi="Calibri" w:cs="Calibri"/>
                <w:b/>
                <w:sz w:val="22"/>
              </w:rPr>
              <w:t>/08</w:t>
            </w:r>
            <w:r w:rsidR="003B2ADE" w:rsidRPr="00476143">
              <w:rPr>
                <w:rFonts w:ascii="Calibri" w:eastAsia="Calibri" w:hAnsi="Calibri" w:cs="Calibri"/>
                <w:b/>
                <w:sz w:val="22"/>
              </w:rPr>
              <w:t xml:space="preserve">/14 </w:t>
            </w:r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CB6A62">
      <w:pPr>
        <w:widowControl/>
        <w:spacing w:line="276" w:lineRule="auto"/>
        <w:ind w:left="360"/>
        <w:rPr>
          <w:rFonts w:ascii="Calibri" w:eastAsia="Calibri" w:hAnsi="Calibri" w:cs="Calibri"/>
          <w:i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3240"/>
        <w:gridCol w:w="432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</w:rPr>
              <w:t>ASISTENTES</w:t>
            </w:r>
          </w:p>
        </w:tc>
        <w:tc>
          <w:tcPr>
            <w:tcW w:w="432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N-Regular" w:eastAsia="DIN-Regular" w:hAnsi="DIN-Regular" w:cs="DIN-Regular"/>
                <w:b/>
              </w:rPr>
              <w:t>CARGO / EMPRESA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Limo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Arispe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>, Jorge Luis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Jefe</w:t>
            </w:r>
            <w:proofErr w:type="spellEnd"/>
            <w:r w:rsidR="003B2ADE" w:rsidRPr="0018091A">
              <w:rPr>
                <w:rFonts w:ascii="DIN-Regular" w:eastAsia="DIN-Regular" w:hAnsi="DIN-Regular" w:cs="DIN-Regular"/>
                <w:b/>
              </w:rPr>
              <w:t xml:space="preserve"> de </w:t>
            </w:r>
            <w:proofErr w:type="spellStart"/>
            <w:r w:rsidR="003B2ADE" w:rsidRPr="0018091A">
              <w:rPr>
                <w:rFonts w:ascii="DIN-Regular" w:eastAsia="DIN-Regular" w:hAnsi="DIN-Regular" w:cs="DIN-Regular"/>
                <w:b/>
              </w:rPr>
              <w:t>Proyecto</w:t>
            </w:r>
            <w:proofErr w:type="spellEnd"/>
          </w:p>
        </w:tc>
      </w:tr>
      <w:tr w:rsidR="003B2ADE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>Calderon Gallo, Angela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Lider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Tecnico</w:t>
            </w:r>
            <w:proofErr w:type="spellEnd"/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3B2ADE" w:rsidP="00164917">
            <w:pPr>
              <w:spacing w:after="80" w:line="240" w:lineRule="auto"/>
              <w:jc w:val="both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Espejo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Leonel</w:t>
            </w:r>
            <w:proofErr w:type="spellEnd"/>
          </w:p>
        </w:tc>
        <w:tc>
          <w:tcPr>
            <w:tcW w:w="4320" w:type="dxa"/>
          </w:tcPr>
          <w:p w:rsidR="003B2ADE" w:rsidRPr="0018091A" w:rsidRDefault="003B2ADE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Analista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1</w:t>
            </w:r>
          </w:p>
        </w:tc>
      </w:tr>
      <w:tr w:rsid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476143" w:rsidRPr="0018091A" w:rsidRDefault="00476143" w:rsidP="00F3482E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Mejia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Nuñez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Marlon</w:t>
            </w:r>
          </w:p>
        </w:tc>
        <w:tc>
          <w:tcPr>
            <w:tcW w:w="4320" w:type="dxa"/>
          </w:tcPr>
          <w:p w:rsidR="00476143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Analsita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2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 w:rsidRPr="0018091A">
              <w:rPr>
                <w:rFonts w:ascii="DIN-Regular" w:hAnsi="DIN-Regular"/>
                <w:b/>
              </w:rPr>
              <w:t>Burgos Diaz, Sebastian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Programador</w:t>
            </w:r>
            <w:proofErr w:type="spellEnd"/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540"/>
        <w:gridCol w:w="3420"/>
        <w:gridCol w:w="1440"/>
        <w:gridCol w:w="1440"/>
        <w:gridCol w:w="234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D1DEEE" w:themeFill="accent1" w:themeFillTint="33"/>
          </w:tcPr>
          <w:p w:rsidR="003B2ADE" w:rsidRPr="00283CD0" w:rsidRDefault="003B2ADE" w:rsidP="00283CD0">
            <w:pPr>
              <w:spacing w:after="8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83CD0">
              <w:rPr>
                <w:rFonts w:ascii="Arial Unicode MS" w:eastAsia="Arial Unicode MS" w:hAnsi="Arial Unicode MS" w:cs="Arial Unicode MS"/>
                <w:b/>
                <w:sz w:val="22"/>
              </w:rPr>
              <w:t>DEFINICIONES</w:t>
            </w:r>
          </w:p>
        </w:tc>
      </w:tr>
      <w:tr w:rsidR="003B2ADE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3B2ADE" w:rsidRDefault="003B2ADE" w:rsidP="004B39BA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718"/>
              <w:gridCol w:w="4068"/>
            </w:tblGrid>
            <w:tr w:rsidR="003B2ADE" w:rsidRPr="00304CFB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  <w:shd w:val="clear" w:color="auto" w:fill="D1DEEE" w:themeFill="accent1" w:themeFillTint="33"/>
                  <w:vAlign w:val="center"/>
                </w:tcPr>
                <w:p w:rsidR="003B2ADE" w:rsidRDefault="003B2ADE" w:rsidP="00283CD0">
                  <w:pPr>
                    <w:spacing w:after="80"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Orden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</w:rPr>
                    <w:t xml:space="preserve"> del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día</w:t>
                  </w:r>
                  <w:proofErr w:type="spellEnd"/>
                </w:p>
              </w:tc>
              <w:tc>
                <w:tcPr>
                  <w:tcW w:w="4068" w:type="dxa"/>
                  <w:shd w:val="clear" w:color="auto" w:fill="D1DEEE" w:themeFill="accent1" w:themeFillTint="33"/>
                  <w:vAlign w:val="center"/>
                </w:tcPr>
                <w:p w:rsidR="003B2ADE" w:rsidRPr="004B39BA" w:rsidRDefault="003B2ADE" w:rsidP="00283CD0">
                  <w:pPr>
                    <w:widowControl/>
                    <w:spacing w:line="240" w:lineRule="auto"/>
                    <w:ind w:left="3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Referencia a actas</w:t>
                  </w:r>
                  <w:r w:rsidR="004B39BA"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de reunión previas</w:t>
                  </w:r>
                </w:p>
              </w:tc>
            </w:tr>
            <w:tr w:rsidR="00786A6A" w:rsidRPr="00304CFB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786A6A" w:rsidRPr="00B676E2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B676E2">
                    <w:rPr>
                      <w:rFonts w:ascii="Verdana" w:eastAsia="Verdana" w:hAnsi="Verdana" w:cs="Verdana"/>
                      <w:b/>
                      <w:lang w:val="es-PE"/>
                    </w:rPr>
                    <w:t>1)</w:t>
                  </w:r>
                  <w:r w:rsidR="00B676E2" w:rsidRPr="00B676E2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Pr="00B676E2">
                    <w:rPr>
                      <w:rFonts w:ascii="Verdana" w:eastAsia="Verdana" w:hAnsi="Verdana" w:cs="Verdana"/>
                      <w:lang w:val="es-PE"/>
                    </w:rPr>
                    <w:t xml:space="preserve">Seleccionar </w:t>
                  </w:r>
                  <w:r w:rsidR="00B676E2" w:rsidRPr="00B676E2">
                    <w:rPr>
                      <w:rFonts w:ascii="Verdana" w:eastAsia="Verdana" w:hAnsi="Verdana" w:cs="Verdana"/>
                      <w:lang w:val="es-PE"/>
                    </w:rPr>
                    <w:t xml:space="preserve"> la </w:t>
                  </w:r>
                  <w:proofErr w:type="spellStart"/>
                  <w:r w:rsidR="00B676E2" w:rsidRPr="00B676E2">
                    <w:rPr>
                      <w:rFonts w:ascii="Verdana" w:eastAsia="Verdana" w:hAnsi="Verdana" w:cs="Verdana"/>
                      <w:lang w:val="es-PE"/>
                    </w:rPr>
                    <w:t>solucion</w:t>
                  </w:r>
                  <w:proofErr w:type="spellEnd"/>
                  <w:r w:rsidR="00B676E2" w:rsidRPr="00B676E2">
                    <w:rPr>
                      <w:rFonts w:ascii="Verdana" w:eastAsia="Verdana" w:hAnsi="Verdana" w:cs="Verdana"/>
                      <w:lang w:val="es-PE"/>
                    </w:rPr>
                    <w:t xml:space="preserve"> d</w:t>
                  </w:r>
                  <w:r w:rsidRPr="00B676E2">
                    <w:rPr>
                      <w:rFonts w:ascii="Verdana" w:eastAsia="Verdana" w:hAnsi="Verdana" w:cs="Verdana"/>
                      <w:lang w:val="es-PE"/>
                    </w:rPr>
                    <w:t>el Proyecto</w:t>
                  </w:r>
                </w:p>
              </w:tc>
              <w:tc>
                <w:tcPr>
                  <w:tcW w:w="4068" w:type="dxa"/>
                </w:tcPr>
                <w:p w:rsidR="00786A6A" w:rsidRPr="00786A6A" w:rsidRDefault="00786A6A" w:rsidP="00786A6A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  <w:r w:rsidRPr="00786A6A">
                    <w:rPr>
                      <w:rFonts w:ascii="Verdana" w:eastAsia="Verdana" w:hAnsi="Verdana" w:cs="Verdana"/>
                      <w:b/>
                      <w:lang w:val="es-PE"/>
                    </w:rPr>
                    <w:t>1)</w:t>
                  </w:r>
                  <w:r w:rsidRPr="00786A6A">
                    <w:rPr>
                      <w:rFonts w:ascii="Verdana" w:eastAsia="Verdana" w:hAnsi="Verdana" w:cs="Verdana"/>
                      <w:lang w:val="es-PE"/>
                    </w:rPr>
                    <w:t xml:space="preserve">  Realizar el enunciado del trabajo</w:t>
                  </w:r>
                </w:p>
              </w:tc>
            </w:tr>
            <w:tr w:rsidR="00786A6A" w:rsidRPr="004B39BA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CB6A62">
                    <w:rPr>
                      <w:rFonts w:ascii="Verdana" w:eastAsia="Verdana" w:hAnsi="Verdana" w:cs="Verdana"/>
                      <w:b/>
                      <w:lang w:val="es-PE"/>
                    </w:rPr>
                    <w:t>2)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lang w:val="es-PE"/>
                    </w:rPr>
                    <w:t>Organizar información para el enunciado</w:t>
                  </w:r>
                </w:p>
              </w:tc>
              <w:tc>
                <w:tcPr>
                  <w:tcW w:w="4068" w:type="dxa"/>
                </w:tcPr>
                <w:p w:rsidR="00786A6A" w:rsidRDefault="00786A6A" w:rsidP="00786A6A">
                  <w:pPr>
                    <w:spacing w:after="80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Pr="00CB6A62">
                    <w:rPr>
                      <w:rFonts w:ascii="Verdana" w:eastAsia="Verdana" w:hAnsi="Verdana" w:cs="Verdana"/>
                      <w:b/>
                    </w:rPr>
                    <w:t>)</w:t>
                  </w:r>
                  <w:r>
                    <w:rPr>
                      <w:rFonts w:ascii="Verdana" w:eastAsia="Verdana" w:hAnsi="Verdana" w:cs="Verdana"/>
                    </w:rPr>
                    <w:t xml:space="preserve"> 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Definicion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de los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Procesos</w:t>
                  </w:r>
                  <w:proofErr w:type="spellEnd"/>
                </w:p>
              </w:tc>
            </w:tr>
            <w:tr w:rsidR="00786A6A" w:rsidRPr="00304CFB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3</w:t>
                  </w:r>
                  <w:r w:rsidRPr="00CB6A62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lang w:val="es-PE"/>
                    </w:rPr>
                    <w:t>Creacion</w:t>
                  </w:r>
                  <w:proofErr w:type="spellEnd"/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del MS-Project para el proyecto</w:t>
                  </w:r>
                </w:p>
              </w:tc>
              <w:tc>
                <w:tcPr>
                  <w:tcW w:w="4068" w:type="dxa"/>
                </w:tcPr>
                <w:p w:rsidR="00786A6A" w:rsidRPr="00786A6A" w:rsidRDefault="00786A6A" w:rsidP="00C825BB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3</w:t>
                  </w:r>
                  <w:r w:rsidRPr="00786A6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786A6A">
                    <w:rPr>
                      <w:rFonts w:ascii="Verdana" w:eastAsia="Verdana" w:hAnsi="Verdana" w:cs="Verdana"/>
                      <w:lang w:val="es-PE"/>
                    </w:rPr>
                    <w:t xml:space="preserve">  Planteo de CASOS DE USO</w:t>
                  </w:r>
                </w:p>
              </w:tc>
            </w:tr>
            <w:tr w:rsidR="00C267FB" w:rsidRPr="00283CD0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C267FB" w:rsidRPr="00786A6A" w:rsidRDefault="00C267FB" w:rsidP="00A11ADC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4</w:t>
                  </w:r>
                  <w:r w:rsidRPr="00786A6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786A6A">
                    <w:rPr>
                      <w:rFonts w:ascii="Verdana" w:eastAsia="Verdana" w:hAnsi="Verdana" w:cs="Verdana"/>
                      <w:lang w:val="es-PE"/>
                    </w:rPr>
                    <w:t xml:space="preserve">  Realizar el enunciado del trabajo</w:t>
                  </w:r>
                </w:p>
              </w:tc>
              <w:tc>
                <w:tcPr>
                  <w:tcW w:w="4068" w:type="dxa"/>
                </w:tcPr>
                <w:p w:rsidR="00C267FB" w:rsidRPr="00283CD0" w:rsidRDefault="00C267FB" w:rsidP="00283CD0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  <w:tr w:rsidR="00C267FB" w:rsidRPr="00283CD0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C267FB" w:rsidRPr="00283CD0" w:rsidRDefault="00C267FB" w:rsidP="00283CD0">
                  <w:pPr>
                    <w:tabs>
                      <w:tab w:val="left" w:pos="2848"/>
                    </w:tabs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eastAsia="Verdana" w:hAnsiTheme="minorHAnsi" w:cs="Verdana"/>
                      <w:b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C267FB" w:rsidRPr="00283CD0" w:rsidRDefault="00C267FB" w:rsidP="00283CD0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</w:tbl>
          <w:p w:rsidR="003B2ADE" w:rsidRPr="004B39BA" w:rsidRDefault="003B2ADE" w:rsidP="00283CD0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  <w:lang w:val="es-PE"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0D41D5" w:rsidP="00283CD0">
                  <w:pPr>
                    <w:spacing w:line="240" w:lineRule="auto"/>
                    <w:jc w:val="both"/>
                    <w:rPr>
                      <w:rFonts w:eastAsia="Verdana" w:cs="Verdana"/>
                      <w:b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   </w:t>
                  </w:r>
                  <w:proofErr w:type="spellStart"/>
                  <w:r w:rsidR="003B2ADE" w:rsidRPr="00283CD0">
                    <w:rPr>
                      <w:rFonts w:eastAsia="Verdana" w:cs="Verdana"/>
                      <w:b/>
                    </w:rPr>
                    <w:t>Acuerdos</w:t>
                  </w:r>
                  <w:proofErr w:type="spellEnd"/>
                </w:p>
                <w:p w:rsidR="003B2ADE" w:rsidRDefault="003B2ADE" w:rsidP="00283CD0">
                  <w:pPr>
                    <w:spacing w:line="240" w:lineRule="auto"/>
                    <w:jc w:val="both"/>
                  </w:pPr>
                </w:p>
              </w:tc>
            </w:tr>
            <w:tr w:rsidR="003B2ADE" w:rsidRPr="00304CFB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3B2ADE" w:rsidP="00B676E2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0D41D5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0D41D5" w:rsidRPr="000D41D5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Se acordó con el grupo </w:t>
                  </w:r>
                  <w:r w:rsidR="00786A6A">
                    <w:rPr>
                      <w:rFonts w:ascii="Verdana" w:eastAsia="Verdana" w:hAnsi="Verdana" w:cs="Verdana"/>
                      <w:lang w:val="es-PE"/>
                    </w:rPr>
                    <w:t xml:space="preserve">que </w:t>
                  </w:r>
                  <w:r w:rsidR="00B676E2">
                    <w:rPr>
                      <w:rFonts w:ascii="Verdana" w:eastAsia="Verdana" w:hAnsi="Verdana" w:cs="Verdana"/>
                      <w:lang w:val="es-PE"/>
                    </w:rPr>
                    <w:t>la solución d</w:t>
                  </w:r>
                  <w:r w:rsidR="00786A6A">
                    <w:rPr>
                      <w:rFonts w:ascii="Verdana" w:eastAsia="Verdana" w:hAnsi="Verdana" w:cs="Verdana"/>
                      <w:lang w:val="es-PE"/>
                    </w:rPr>
                    <w:t>el proyecto</w:t>
                  </w:r>
                  <w:r w:rsidR="00B676E2">
                    <w:rPr>
                      <w:rFonts w:ascii="Verdana" w:eastAsia="Verdana" w:hAnsi="Verdana" w:cs="Verdana"/>
                      <w:lang w:val="es-PE"/>
                    </w:rPr>
                    <w:t xml:space="preserve"> se centrara en el servicio de confitería y pos-venta.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</w:p>
              </w:tc>
            </w:tr>
            <w:tr w:rsidR="00786A6A" w:rsidRPr="00304CFB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CB6A62">
                    <w:rPr>
                      <w:rFonts w:ascii="Verdana" w:eastAsia="Verdana" w:hAnsi="Verdana" w:cs="Verdana"/>
                      <w:b/>
                      <w:lang w:val="es-PE"/>
                    </w:rPr>
                    <w:t>2)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Se acordó generar el MS-Project para tener el control del Proyecto.</w:t>
                  </w: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p w:rsidR="00AD3D24" w:rsidRPr="004B39BA" w:rsidRDefault="00AD3D24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Style w:val="Listaclara-nfasis1"/>
              <w:tblW w:w="0" w:type="auto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RPr="00B676E2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B676E2" w:rsidRDefault="00283CD0" w:rsidP="00283CD0">
                  <w:pPr>
                    <w:widowControl/>
                    <w:tabs>
                      <w:tab w:val="left" w:pos="4890"/>
                    </w:tabs>
                    <w:spacing w:line="240" w:lineRule="auto"/>
                    <w:rPr>
                      <w:rFonts w:eastAsia="Calibri" w:cs="Calibri"/>
                      <w:b/>
                      <w:lang w:val="es-PE"/>
                    </w:rPr>
                  </w:pPr>
                  <w:r w:rsidRPr="001F44C5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     </w:t>
                  </w:r>
                  <w:r w:rsidR="003B2ADE" w:rsidRPr="00B676E2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Identifica cuestiones planteadas </w:t>
                  </w:r>
                  <w:r w:rsidRPr="00B676E2">
                    <w:rPr>
                      <w:rFonts w:eastAsia="Calibri" w:cs="Calibri"/>
                      <w:b/>
                      <w:sz w:val="22"/>
                      <w:lang w:val="es-PE"/>
                    </w:rPr>
                    <w:tab/>
                  </w:r>
                </w:p>
                <w:p w:rsidR="003B2ADE" w:rsidRPr="00B676E2" w:rsidRDefault="003B2ADE" w:rsidP="00283CD0">
                  <w:pPr>
                    <w:spacing w:line="240" w:lineRule="auto"/>
                    <w:rPr>
                      <w:rFonts w:ascii="Calibri" w:eastAsia="Calibri" w:hAnsi="Calibri" w:cs="Calibri"/>
                      <w:lang w:val="es-PE"/>
                    </w:rPr>
                  </w:pPr>
                </w:p>
              </w:tc>
            </w:tr>
            <w:tr w:rsidR="003B2ADE" w:rsidRPr="00B676E2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B676E2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  <w:lang w:val="es-PE"/>
                    </w:rPr>
                  </w:pPr>
                  <w:r w:rsidRPr="00B676E2">
                    <w:rPr>
                      <w:rFonts w:ascii="Verdana" w:eastAsia="Calibri" w:hAnsi="Verdana" w:cs="Calibri"/>
                      <w:b/>
                      <w:lang w:val="es-PE"/>
                    </w:rPr>
                    <w:t>1)</w:t>
                  </w:r>
                </w:p>
              </w:tc>
            </w:tr>
            <w:tr w:rsidR="003B2ADE" w:rsidRPr="00B676E2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B676E2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  <w:lang w:val="es-PE"/>
                    </w:rPr>
                  </w:pPr>
                  <w:r w:rsidRPr="00B676E2">
                    <w:rPr>
                      <w:rFonts w:ascii="Verdana" w:eastAsia="Calibri" w:hAnsi="Verdana" w:cs="Calibri"/>
                      <w:b/>
                      <w:lang w:val="es-PE"/>
                    </w:rPr>
                    <w:t>2)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  <w:bookmarkStart w:id="1" w:name="_GoBack"/>
            <w:bookmarkEnd w:id="1"/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Default="003B2ADE" w:rsidP="00164917">
                  <w:pPr>
                    <w:spacing w:after="80" w:line="240" w:lineRule="auto"/>
                    <w:jc w:val="both"/>
                    <w:rPr>
                      <w:rFonts w:ascii="DIN-Regular" w:eastAsia="DIN-Regular" w:hAnsi="DIN-Regular" w:cs="DIN-Regular"/>
                      <w:sz w:val="18"/>
                    </w:rPr>
                  </w:pPr>
                </w:p>
                <w:p w:rsidR="003B2ADE" w:rsidRPr="00865609" w:rsidRDefault="003B2ADE" w:rsidP="00865609">
                  <w:pPr>
                    <w:widowControl/>
                    <w:shd w:val="clear" w:color="auto" w:fill="D1DEEE" w:themeFill="accent1" w:themeFillTint="33"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Qué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fue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logrado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</w:pPr>
                </w:p>
              </w:tc>
            </w:tr>
            <w:tr w:rsidR="003B2ADE" w:rsidRPr="00304CFB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786A6A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4B39B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B676E2">
                    <w:rPr>
                      <w:rFonts w:ascii="Verdana" w:eastAsia="Verdana" w:hAnsi="Verdana" w:cs="Verdana"/>
                      <w:lang w:val="es-PE"/>
                    </w:rPr>
                    <w:t xml:space="preserve">Definir </w:t>
                  </w:r>
                  <w:r w:rsidR="00786A6A">
                    <w:rPr>
                      <w:rFonts w:ascii="Verdana" w:eastAsia="Verdana" w:hAnsi="Verdana" w:cs="Verdana"/>
                      <w:lang w:val="es-PE"/>
                    </w:rPr>
                    <w:t>l</w:t>
                  </w:r>
                  <w:r w:rsidR="00B676E2">
                    <w:rPr>
                      <w:rFonts w:ascii="Verdana" w:eastAsia="Verdana" w:hAnsi="Verdana" w:cs="Verdana"/>
                      <w:lang w:val="es-PE"/>
                    </w:rPr>
                    <w:t xml:space="preserve">a solución del </w:t>
                  </w:r>
                  <w:r w:rsidR="00786A6A">
                    <w:rPr>
                      <w:rFonts w:ascii="Verdana" w:eastAsia="Verdana" w:hAnsi="Verdana" w:cs="Verdana"/>
                      <w:lang w:val="es-PE"/>
                    </w:rPr>
                    <w:t>proyecto que se realizara.</w:t>
                  </w:r>
                </w:p>
              </w:tc>
            </w:tr>
            <w:tr w:rsidR="00400373" w:rsidRPr="00304CFB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Pr="003A26C7" w:rsidRDefault="00786A6A" w:rsidP="00786A6A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="004270E3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Se </w:t>
                  </w:r>
                  <w:proofErr w:type="spellStart"/>
                  <w:r>
                    <w:rPr>
                      <w:rFonts w:ascii="Verdana" w:eastAsia="Verdana" w:hAnsi="Verdana" w:cs="Verdana"/>
                      <w:lang w:val="es-PE"/>
                    </w:rPr>
                    <w:t>organizo</w:t>
                  </w:r>
                  <w:proofErr w:type="spellEnd"/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la estructura que tendrá el MS-Project para su respectivo uso</w:t>
                  </w:r>
                  <w:r w:rsidR="004270E3">
                    <w:rPr>
                      <w:rFonts w:ascii="Verdana" w:eastAsia="Verdana" w:hAnsi="Verdana" w:cs="Verdana"/>
                      <w:lang w:val="es-PE"/>
                    </w:rPr>
                    <w:t>.</w:t>
                  </w:r>
                </w:p>
              </w:tc>
            </w:tr>
            <w:tr w:rsidR="00C267FB" w:rsidRPr="00304CFB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C267FB" w:rsidRPr="00CB6A62" w:rsidRDefault="00C267FB" w:rsidP="00A11ADC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 xml:space="preserve">3) </w:t>
                  </w:r>
                  <w:r w:rsidRPr="00C267FB">
                    <w:rPr>
                      <w:rFonts w:ascii="Verdana" w:eastAsia="Verdana" w:hAnsi="Verdana" w:cs="Verdana"/>
                      <w:lang w:val="es-PE"/>
                    </w:rPr>
                    <w:t xml:space="preserve">Se </w:t>
                  </w:r>
                  <w:proofErr w:type="spellStart"/>
                  <w:r w:rsidRPr="00C267FB">
                    <w:rPr>
                      <w:rFonts w:ascii="Verdana" w:eastAsia="Verdana" w:hAnsi="Verdana" w:cs="Verdana"/>
                      <w:lang w:val="es-PE"/>
                    </w:rPr>
                    <w:t>termino</w:t>
                  </w:r>
                  <w:proofErr w:type="spellEnd"/>
                  <w:r w:rsidRPr="00C267FB">
                    <w:rPr>
                      <w:rFonts w:ascii="Verdana" w:eastAsia="Verdana" w:hAnsi="Verdana" w:cs="Verdana"/>
                      <w:lang w:val="es-PE"/>
                    </w:rPr>
                    <w:t xml:space="preserve"> de estructurar el enunciado del trabajo.</w:t>
                  </w: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Pr="00865609" w:rsidRDefault="003B2ADE" w:rsidP="004B39BA">
                  <w:pPr>
                    <w:widowControl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Cualquier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asunto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abierto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D705F9" w:rsidP="00164917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400373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line="240" w:lineRule="auto"/>
            </w:pPr>
          </w:p>
        </w:tc>
      </w:tr>
      <w:tr w:rsidR="003B2ADE" w:rsidTr="00B2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779ECC" w:themeFill="accent1" w:themeFillTint="99"/>
          </w:tcPr>
          <w:p w:rsidR="003B2ADE" w:rsidRDefault="003B2ADE" w:rsidP="00B26184">
            <w:pPr>
              <w:spacing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  <w:sz w:val="18"/>
              </w:rPr>
              <w:lastRenderedPageBreak/>
              <w:t>RESPUESTAS PENDIENTES PROXIMA REUNIÓN</w:t>
            </w:r>
          </w:p>
        </w:tc>
      </w:tr>
      <w:tr w:rsidR="003B2ADE" w:rsidTr="00B261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</w:p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r>
              <w:rPr>
                <w:rFonts w:ascii="DIN-Regular" w:eastAsia="DIN-Regular" w:hAnsi="DIN-Regular" w:cs="DIN-Regular"/>
                <w:b/>
                <w:sz w:val="18"/>
              </w:rPr>
              <w:t>No.</w:t>
            </w:r>
          </w:p>
          <w:p w:rsidR="003B2ADE" w:rsidRDefault="003B2ADE" w:rsidP="00B26184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Pendientes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D1DEEE" w:themeFill="accent1" w:themeFillTint="33"/>
            <w:vAlign w:val="center"/>
          </w:tcPr>
          <w:p w:rsidR="003B2ADE" w:rsidRPr="00B26184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Responsables</w:t>
            </w:r>
            <w:proofErr w:type="spellEnd"/>
          </w:p>
        </w:tc>
        <w:tc>
          <w:tcPr>
            <w:tcW w:w="14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Fecha</w:t>
            </w:r>
            <w:proofErr w:type="spellEnd"/>
            <w:r>
              <w:rPr>
                <w:rFonts w:ascii="DIN-Regular" w:eastAsia="DIN-Regular" w:hAnsi="DIN-Regular" w:cs="DIN-Regular"/>
                <w:b/>
                <w:sz w:val="18"/>
              </w:rPr>
              <w:t xml:space="preserve"> de </w:t>
            </w: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Propuesta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Cumplimiento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1</w:t>
            </w:r>
          </w:p>
        </w:tc>
        <w:tc>
          <w:tcPr>
            <w:tcW w:w="3420" w:type="dxa"/>
            <w:vAlign w:val="center"/>
          </w:tcPr>
          <w:p w:rsidR="004270E3" w:rsidRPr="004B39BA" w:rsidRDefault="00C267FB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 w:val="es-PE"/>
              </w:rPr>
              <w:t>Revision</w:t>
            </w:r>
            <w:proofErr w:type="spellEnd"/>
            <w:r>
              <w:rPr>
                <w:rFonts w:ascii="Calibri" w:eastAsia="Calibri" w:hAnsi="Calibri" w:cs="Calibri"/>
                <w:sz w:val="22"/>
                <w:lang w:val="es-PE"/>
              </w:rPr>
              <w:t xml:space="preserve"> del enunciado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</w:p>
        </w:tc>
        <w:tc>
          <w:tcPr>
            <w:tcW w:w="1440" w:type="dxa"/>
            <w:vAlign w:val="center"/>
          </w:tcPr>
          <w:p w:rsidR="004270E3" w:rsidRDefault="00C267FB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  <w:r w:rsidR="004270E3">
              <w:rPr>
                <w:rFonts w:ascii="Calibri" w:eastAsia="Calibri" w:hAnsi="Calibri" w:cs="Calibri"/>
                <w:sz w:val="22"/>
              </w:rPr>
              <w:t>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C267FB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</w:rPr>
            </w:pPr>
            <w:r>
              <w:rPr>
                <w:rFonts w:ascii="DIN-Regular" w:eastAsia="DIN-Regular" w:hAnsi="DIN-Regular" w:cs="DIN-Regular"/>
                <w:sz w:val="18"/>
              </w:rPr>
              <w:t>2</w:t>
            </w:r>
          </w:p>
        </w:tc>
        <w:tc>
          <w:tcPr>
            <w:tcW w:w="3420" w:type="dxa"/>
            <w:vAlign w:val="center"/>
          </w:tcPr>
          <w:p w:rsidR="004270E3" w:rsidRPr="00D705F9" w:rsidRDefault="004270E3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Definición</w:t>
            </w:r>
            <w:proofErr w:type="spellEnd"/>
            <w:r w:rsidRPr="00D705F9">
              <w:rPr>
                <w:rFonts w:ascii="Calibri" w:eastAsia="Calibri" w:hAnsi="Calibri" w:cs="Calibri"/>
                <w:sz w:val="22"/>
              </w:rPr>
              <w:t xml:space="preserve"> de los </w:t>
            </w: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procesos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 xml:space="preserve">JP, </w:t>
            </w:r>
            <w:r>
              <w:rPr>
                <w:rFonts w:ascii="Calibri" w:eastAsia="Calibri" w:hAnsi="Calibri" w:cs="Calibri"/>
                <w:sz w:val="22"/>
              </w:rPr>
              <w:t xml:space="preserve">LT, </w:t>
            </w: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  <w:r>
              <w:rPr>
                <w:rFonts w:ascii="Calibri" w:eastAsia="Calibri" w:hAnsi="Calibri" w:cs="Calibri"/>
                <w:sz w:val="22"/>
              </w:rPr>
              <w:t>, PR</w:t>
            </w:r>
          </w:p>
        </w:tc>
        <w:tc>
          <w:tcPr>
            <w:tcW w:w="1440" w:type="dxa"/>
            <w:vAlign w:val="center"/>
          </w:tcPr>
          <w:p w:rsidR="004270E3" w:rsidRDefault="003A26C7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3</w:t>
            </w:r>
          </w:p>
        </w:tc>
        <w:tc>
          <w:tcPr>
            <w:tcW w:w="3420" w:type="dxa"/>
            <w:vAlign w:val="center"/>
          </w:tcPr>
          <w:p w:rsidR="004270E3" w:rsidRPr="00C77C57" w:rsidRDefault="00C77C5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 w:rsidRPr="00C77C57">
              <w:rPr>
                <w:rFonts w:ascii="Calibri" w:eastAsia="Calibri" w:hAnsi="Calibri" w:cs="Calibri"/>
                <w:sz w:val="22"/>
                <w:lang w:val="es-PE"/>
              </w:rPr>
              <w:t>Planteo de CASOS DE USO.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</w:p>
        </w:tc>
        <w:tc>
          <w:tcPr>
            <w:tcW w:w="1440" w:type="dxa"/>
            <w:vAlign w:val="center"/>
          </w:tcPr>
          <w:p w:rsidR="004270E3" w:rsidRDefault="003A26C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4645E7"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4270E3" w:rsidRDefault="004270E3" w:rsidP="00164917">
            <w:pPr>
              <w:spacing w:after="8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270E3" w:rsidRPr="004B39BA" w:rsidTr="0086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gridSpan w:val="3"/>
          </w:tcPr>
          <w:p w:rsidR="004270E3" w:rsidRPr="004B39BA" w:rsidRDefault="004270E3" w:rsidP="00865609">
            <w:pPr>
              <w:spacing w:line="240" w:lineRule="auto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>Elaborado por: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 </w:t>
            </w:r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 xml:space="preserve">Limo </w:t>
            </w:r>
            <w:proofErr w:type="spellStart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Arispe</w:t>
            </w:r>
            <w:proofErr w:type="spellEnd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, Jorge Luis</w:t>
            </w:r>
          </w:p>
        </w:tc>
        <w:tc>
          <w:tcPr>
            <w:tcW w:w="3780" w:type="dxa"/>
            <w:gridSpan w:val="2"/>
            <w:shd w:val="clear" w:color="auto" w:fill="D1DEEE" w:themeFill="accent1" w:themeFillTint="33"/>
            <w:vAlign w:val="center"/>
          </w:tcPr>
          <w:p w:rsidR="004270E3" w:rsidRPr="004B39BA" w:rsidRDefault="004270E3" w:rsidP="0086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 xml:space="preserve">Fecha: </w:t>
            </w:r>
            <w:r w:rsidR="00304CFB">
              <w:rPr>
                <w:rFonts w:ascii="DIN-Regular" w:eastAsia="DIN-Regular" w:hAnsi="DIN-Regular" w:cs="DIN-Regular"/>
                <w:sz w:val="26"/>
                <w:lang w:val="es-PE"/>
              </w:rPr>
              <w:t>05</w:t>
            </w:r>
            <w:r>
              <w:rPr>
                <w:rFonts w:ascii="DIN-Regular" w:eastAsia="DIN-Regular" w:hAnsi="DIN-Regular" w:cs="DIN-Regular"/>
                <w:sz w:val="26"/>
                <w:lang w:val="es-PE"/>
              </w:rPr>
              <w:t>/08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>/14</w:t>
            </w:r>
          </w:p>
        </w:tc>
      </w:tr>
    </w:tbl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2F417F">
      <w:headerReference w:type="even" r:id="rId15"/>
      <w:endnotePr>
        <w:numFmt w:val="decimal"/>
      </w:endnotePr>
      <w:pgSz w:w="11907" w:h="16839" w:code="9"/>
      <w:pgMar w:top="1656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CF7" w:rsidRDefault="00E70CF7">
      <w:r>
        <w:separator/>
      </w:r>
    </w:p>
  </w:endnote>
  <w:endnote w:type="continuationSeparator" w:id="0">
    <w:p w:rsidR="00E70CF7" w:rsidRDefault="00E7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C5" w:rsidRDefault="001F44C5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4E7E50" wp14:editId="7250876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3F7EB9" w:rsidRDefault="001F44C5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7976E3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0" type="#_x0000_t202" style="position:absolute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1F44C5" w:rsidRPr="003F7EB9" w:rsidRDefault="001F44C5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7976E3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6720B6" wp14:editId="0D5E92B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7976E3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3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1" type="#_x0000_t202" style="position:absolute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1F44C5" w:rsidRPr="00EA26E9" w:rsidRDefault="001F44C5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7976E3">
                      <w:rPr>
                        <w:i/>
                        <w:noProof/>
                        <w:color w:val="FFFFFF" w:themeColor="background1"/>
                        <w:sz w:val="22"/>
                      </w:rPr>
                      <w:t>3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B9CB" wp14:editId="1B9A4F47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2" type="#_x0000_t202" style="position:absolute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1F44C5" w:rsidRPr="00EA26E9" w:rsidRDefault="001F44C5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CF7" w:rsidRDefault="00E70CF7">
      <w:r>
        <w:separator/>
      </w:r>
    </w:p>
  </w:footnote>
  <w:footnote w:type="continuationSeparator" w:id="0">
    <w:p w:rsidR="00E70CF7" w:rsidRDefault="00E70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1F44C5" w:rsidRPr="00C14087" w:rsidRDefault="001F44C5" w:rsidP="00786A6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</w:t>
          </w:r>
          <w:r w:rsidR="00786A6A">
            <w:rPr>
              <w:b/>
              <w:bCs/>
              <w:color w:val="FFFFFF"/>
            </w:rPr>
            <w:t>0</w:t>
          </w:r>
        </w:p>
      </w:tc>
    </w:tr>
    <w:tr w:rsidR="001F44C5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Acta</w:t>
          </w:r>
          <w:proofErr w:type="spellEnd"/>
          <w:r>
            <w:rPr>
              <w:b/>
              <w:bCs/>
            </w:rPr>
            <w:t xml:space="preserve"> de Reunion</w:t>
          </w:r>
          <w:r w:rsidR="00786A6A">
            <w:rPr>
              <w:b/>
              <w:bCs/>
            </w:rPr>
            <w:t xml:space="preserve"> </w:t>
          </w:r>
          <w:proofErr w:type="spellStart"/>
          <w:r w:rsidR="00786A6A">
            <w:rPr>
              <w:b/>
              <w:bCs/>
            </w:rPr>
            <w:t>Nro</w:t>
          </w:r>
          <w:proofErr w:type="spellEnd"/>
          <w:r w:rsidR="00786A6A">
            <w:rPr>
              <w:b/>
              <w:bCs/>
            </w:rPr>
            <w:t xml:space="preserve"> 2</w:t>
          </w:r>
        </w:p>
      </w:tc>
      <w:tc>
        <w:tcPr>
          <w:tcW w:w="4783" w:type="dxa"/>
          <w:shd w:val="clear" w:color="auto" w:fill="D3DFEE"/>
        </w:tcPr>
        <w:p w:rsidR="001F44C5" w:rsidRPr="00C14087" w:rsidRDefault="001F44C5" w:rsidP="00304CFB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786A6A">
            <w:t xml:space="preserve"> </w:t>
          </w:r>
          <w:r w:rsidR="00304CFB">
            <w:t>05</w:t>
          </w:r>
          <w:r>
            <w:t xml:space="preserve">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1D2483" wp14:editId="720E97BE">
              <wp:simplePos x="0" y="0"/>
              <wp:positionH relativeFrom="column">
                <wp:posOffset>2869565</wp:posOffset>
              </wp:positionH>
              <wp:positionV relativeFrom="paragraph">
                <wp:posOffset>-727710</wp:posOffset>
              </wp:positionV>
              <wp:extent cx="2973803" cy="391886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803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s-AR"/>
                            </w:rPr>
                            <w:alias w:val="Title"/>
                            <w:tag w:val=""/>
                            <w:id w:val="9366312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F44C5" w:rsidRPr="00EA26E9" w:rsidRDefault="00B171BD" w:rsidP="00EA26E9">
                              <w:pPr>
                                <w:jc w:val="right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 xml:space="preserve">Acta de Reunión </w:t>
                              </w:r>
                              <w:proofErr w:type="spellStart"/>
                              <w:r>
                                <w:rPr>
                                  <w:lang w:val="es-PE"/>
                                </w:rPr>
                                <w:t>Nro</w:t>
                              </w:r>
                              <w:proofErr w:type="spellEnd"/>
                              <w:r>
                                <w:rPr>
                                  <w:lang w:val="es-PE"/>
                                </w:rPr>
                                <w:t xml:space="preserve">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9" type="#_x0000_t202" style="position:absolute;margin-left:225.95pt;margin-top:-57.3pt;width:234.15pt;height:3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lang w:val="es-AR"/>
                      </w:rPr>
                      <w:alias w:val="Title"/>
                      <w:tag w:val=""/>
                      <w:id w:val="9366312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F44C5" w:rsidRPr="00EA26E9" w:rsidRDefault="00B171BD" w:rsidP="00EA26E9">
                        <w:pPr>
                          <w:jc w:val="right"/>
                          <w:rPr>
                            <w:lang w:val="es-AR"/>
                          </w:rPr>
                        </w:pPr>
                        <w:r>
                          <w:rPr>
                            <w:lang w:val="es-PE"/>
                          </w:rPr>
                          <w:t>Acta de Reunión Nro 2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1F44C5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6553"/>
    <w:rsid w:val="00034188"/>
    <w:rsid w:val="00034994"/>
    <w:rsid w:val="00044357"/>
    <w:rsid w:val="000835BC"/>
    <w:rsid w:val="00093002"/>
    <w:rsid w:val="000937F1"/>
    <w:rsid w:val="000B2FA7"/>
    <w:rsid w:val="000C6555"/>
    <w:rsid w:val="000D41D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4322D"/>
    <w:rsid w:val="00172620"/>
    <w:rsid w:val="00174727"/>
    <w:rsid w:val="0018091A"/>
    <w:rsid w:val="00186ECD"/>
    <w:rsid w:val="0019321B"/>
    <w:rsid w:val="001A28F7"/>
    <w:rsid w:val="001B64A6"/>
    <w:rsid w:val="001F44C5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72FCB"/>
    <w:rsid w:val="00283CD0"/>
    <w:rsid w:val="00286861"/>
    <w:rsid w:val="002C1134"/>
    <w:rsid w:val="002D2DA9"/>
    <w:rsid w:val="002D36D6"/>
    <w:rsid w:val="002E0EB7"/>
    <w:rsid w:val="002F417F"/>
    <w:rsid w:val="00304A6D"/>
    <w:rsid w:val="00304CFB"/>
    <w:rsid w:val="00305218"/>
    <w:rsid w:val="00314BC6"/>
    <w:rsid w:val="00327AE4"/>
    <w:rsid w:val="00347057"/>
    <w:rsid w:val="00347CA3"/>
    <w:rsid w:val="00362556"/>
    <w:rsid w:val="00366B89"/>
    <w:rsid w:val="00372B65"/>
    <w:rsid w:val="00383EAC"/>
    <w:rsid w:val="00397221"/>
    <w:rsid w:val="003A26C7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48C5"/>
    <w:rsid w:val="00410F5A"/>
    <w:rsid w:val="00412A79"/>
    <w:rsid w:val="00413BB5"/>
    <w:rsid w:val="00414DDA"/>
    <w:rsid w:val="00421427"/>
    <w:rsid w:val="004270E3"/>
    <w:rsid w:val="0044141E"/>
    <w:rsid w:val="00457DC2"/>
    <w:rsid w:val="00457F32"/>
    <w:rsid w:val="004645E7"/>
    <w:rsid w:val="00465BF5"/>
    <w:rsid w:val="00474BC3"/>
    <w:rsid w:val="00476143"/>
    <w:rsid w:val="004A2339"/>
    <w:rsid w:val="004A60F3"/>
    <w:rsid w:val="004B3790"/>
    <w:rsid w:val="004B39BA"/>
    <w:rsid w:val="004B4A59"/>
    <w:rsid w:val="004B5C8E"/>
    <w:rsid w:val="004C4160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56515"/>
    <w:rsid w:val="0056563F"/>
    <w:rsid w:val="0057354F"/>
    <w:rsid w:val="00594E81"/>
    <w:rsid w:val="00594EFF"/>
    <w:rsid w:val="005A6A98"/>
    <w:rsid w:val="006000D3"/>
    <w:rsid w:val="00605CF7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86A6A"/>
    <w:rsid w:val="007976E3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09"/>
    <w:rsid w:val="008A0B0C"/>
    <w:rsid w:val="008C3741"/>
    <w:rsid w:val="008C41FC"/>
    <w:rsid w:val="008D1645"/>
    <w:rsid w:val="008D2C7C"/>
    <w:rsid w:val="009235E6"/>
    <w:rsid w:val="009642C9"/>
    <w:rsid w:val="00974C20"/>
    <w:rsid w:val="009815B6"/>
    <w:rsid w:val="0098662A"/>
    <w:rsid w:val="00993B62"/>
    <w:rsid w:val="009D2988"/>
    <w:rsid w:val="009E09BF"/>
    <w:rsid w:val="00A36D74"/>
    <w:rsid w:val="00A42E0C"/>
    <w:rsid w:val="00A4637F"/>
    <w:rsid w:val="00A47983"/>
    <w:rsid w:val="00A50B17"/>
    <w:rsid w:val="00A66B9F"/>
    <w:rsid w:val="00A714CB"/>
    <w:rsid w:val="00A844DE"/>
    <w:rsid w:val="00A9378C"/>
    <w:rsid w:val="00AC5789"/>
    <w:rsid w:val="00AD17C4"/>
    <w:rsid w:val="00AD3D24"/>
    <w:rsid w:val="00AD776F"/>
    <w:rsid w:val="00AF5095"/>
    <w:rsid w:val="00B020DF"/>
    <w:rsid w:val="00B027B4"/>
    <w:rsid w:val="00B171BD"/>
    <w:rsid w:val="00B213B3"/>
    <w:rsid w:val="00B26184"/>
    <w:rsid w:val="00B34D81"/>
    <w:rsid w:val="00B4558A"/>
    <w:rsid w:val="00B500AD"/>
    <w:rsid w:val="00B623C8"/>
    <w:rsid w:val="00B676E2"/>
    <w:rsid w:val="00B73F7D"/>
    <w:rsid w:val="00B8108D"/>
    <w:rsid w:val="00B93550"/>
    <w:rsid w:val="00B93B8A"/>
    <w:rsid w:val="00BA0567"/>
    <w:rsid w:val="00BA3C2C"/>
    <w:rsid w:val="00BB6EAA"/>
    <w:rsid w:val="00BB78D7"/>
    <w:rsid w:val="00BD4612"/>
    <w:rsid w:val="00C267FB"/>
    <w:rsid w:val="00C51081"/>
    <w:rsid w:val="00C53FC5"/>
    <w:rsid w:val="00C77C57"/>
    <w:rsid w:val="00C84908"/>
    <w:rsid w:val="00CA7C59"/>
    <w:rsid w:val="00CB1C60"/>
    <w:rsid w:val="00CB6A62"/>
    <w:rsid w:val="00CF72A1"/>
    <w:rsid w:val="00D13488"/>
    <w:rsid w:val="00D175FA"/>
    <w:rsid w:val="00D41924"/>
    <w:rsid w:val="00D705F9"/>
    <w:rsid w:val="00D90A74"/>
    <w:rsid w:val="00DA3D80"/>
    <w:rsid w:val="00DA4D46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0CF7"/>
    <w:rsid w:val="00E745D8"/>
    <w:rsid w:val="00E74D47"/>
    <w:rsid w:val="00EA26E9"/>
    <w:rsid w:val="00EA5E9E"/>
    <w:rsid w:val="00EB7050"/>
    <w:rsid w:val="00EC2635"/>
    <w:rsid w:val="00ED03A4"/>
    <w:rsid w:val="00F22E39"/>
    <w:rsid w:val="00F2743C"/>
    <w:rsid w:val="00F523C8"/>
    <w:rsid w:val="00F54710"/>
    <w:rsid w:val="00F82872"/>
    <w:rsid w:val="00F90DFF"/>
    <w:rsid w:val="00F95A59"/>
    <w:rsid w:val="00FB2971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D6593ADF48D6AF18DBE62B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6AE8-0AF4-4BF9-BF49-EEE9C532DC06}"/>
      </w:docPartPr>
      <w:docPartBody>
        <w:p w:rsidR="00DA2DCC" w:rsidRDefault="00745445" w:rsidP="00745445">
          <w:pPr>
            <w:pStyle w:val="67D3D6593ADF48D6AF18DBE62BED624B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E80E36AECA0646BE9F7079CDC4B6B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3588F-0C32-4D1C-B6D2-D9C101F7082B}"/>
      </w:docPartPr>
      <w:docPartBody>
        <w:p w:rsidR="004532A9" w:rsidRDefault="00542BAF" w:rsidP="00542BAF">
          <w:pPr>
            <w:pStyle w:val="E80E36AECA0646BE9F7079CDC4B6B456"/>
          </w:pPr>
          <w:r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1C04A3"/>
    <w:rsid w:val="00213521"/>
    <w:rsid w:val="00420F50"/>
    <w:rsid w:val="004532A9"/>
    <w:rsid w:val="004B7F68"/>
    <w:rsid w:val="004F1D20"/>
    <w:rsid w:val="00523EBD"/>
    <w:rsid w:val="00542BAF"/>
    <w:rsid w:val="00745445"/>
    <w:rsid w:val="0079033A"/>
    <w:rsid w:val="00B06E5D"/>
    <w:rsid w:val="00DA2DCC"/>
    <w:rsid w:val="00DD59A0"/>
    <w:rsid w:val="00E952B3"/>
    <w:rsid w:val="00FA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2BAF"/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  <w:style w:type="paragraph" w:customStyle="1" w:styleId="E80E36AECA0646BE9F7079CDC4B6B456">
    <w:name w:val="E80E36AECA0646BE9F7079CDC4B6B456"/>
    <w:rsid w:val="00542BA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2BAF"/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  <w:style w:type="paragraph" w:customStyle="1" w:styleId="E80E36AECA0646BE9F7079CDC4B6B456">
    <w:name w:val="E80E36AECA0646BE9F7079CDC4B6B456"/>
    <w:rsid w:val="00542BA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D210D-7D6C-4B78-8CDA-216A77285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177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 Nro 2</vt:lpstr>
      <vt:lpstr>CCR</vt:lpstr>
    </vt:vector>
  </TitlesOfParts>
  <Company>Casa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Nro 2</dc:title>
  <dc:subject>ValorCreativo.blogspot.com</dc:subject>
  <dc:creator>VANS</dc:creator>
  <cp:lastModifiedBy>JorgeLimo</cp:lastModifiedBy>
  <cp:revision>31</cp:revision>
  <cp:lastPrinted>2012-08-01T13:25:00Z</cp:lastPrinted>
  <dcterms:created xsi:type="dcterms:W3CDTF">2014-03-22T16:45:00Z</dcterms:created>
  <dcterms:modified xsi:type="dcterms:W3CDTF">2014-08-29T05:20:00Z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