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366B89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41856" behindDoc="1" locked="0" layoutInCell="1" allowOverlap="1" wp14:anchorId="2ACDA794" wp14:editId="2EA28F8A">
            <wp:simplePos x="0" y="0"/>
            <wp:positionH relativeFrom="column">
              <wp:posOffset>-970915</wp:posOffset>
            </wp:positionH>
            <wp:positionV relativeFrom="paragraph">
              <wp:posOffset>-1105535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034188" w:rsidRDefault="00034188" w:rsidP="00C53FC5">
      <w:pPr>
        <w:pStyle w:val="Ttulo"/>
        <w:rPr>
          <w:rFonts w:asciiTheme="majorHAnsi" w:hAnsiTheme="majorHAnsi" w:cstheme="majorHAnsi"/>
        </w:rPr>
      </w:pPr>
    </w:p>
    <w:p w:rsidR="00F45D6F" w:rsidRDefault="00F45D6F" w:rsidP="00F45D6F"/>
    <w:p w:rsidR="00F45D6F" w:rsidRDefault="00F45D6F" w:rsidP="00F45D6F"/>
    <w:p w:rsidR="00F45D6F" w:rsidRPr="00F45D6F" w:rsidRDefault="00F45D6F" w:rsidP="00F45D6F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4544" behindDoc="1" locked="0" layoutInCell="1" allowOverlap="1" wp14:anchorId="70273492" wp14:editId="2B18B8CE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410569" w:rsidRDefault="00A37CCC" w:rsidP="00410F5A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447F9B86BE0E41CAA306DA605D1002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63CD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Resultados de </w:t>
          </w:r>
          <w:proofErr w:type="spellStart"/>
          <w:r w:rsidR="00263CD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Verificacion</w:t>
          </w:r>
          <w:proofErr w:type="spellEnd"/>
        </w:sdtContent>
      </w:sdt>
    </w:p>
    <w:p w:rsidR="00F45D6F" w:rsidRPr="00410569" w:rsidRDefault="00F45D6F" w:rsidP="00F45D6F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53B80" w:rsidRPr="00E86613" w:rsidRDefault="00EA26E9" w:rsidP="00E86613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487205" wp14:editId="174AE7C9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36773BC1BCC14D0BB8AE8CC97A68672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4DDA"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36773BC1BCC14D0BB8AE8CC97A68672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14DDA"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3F7EB9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AAC5D0" wp14:editId="45739474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21A58A" id="Straight Connector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410569"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6D46FE" w:rsidRPr="00FE1068" w:rsidRDefault="00253B80" w:rsidP="006D46F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1</w:t>
      </w:r>
      <w:r w:rsidR="00F45D6F">
        <w:rPr>
          <w:rFonts w:asciiTheme="majorHAnsi" w:hAnsiTheme="majorHAnsi" w:cstheme="majorHAnsi"/>
          <w:color w:val="FF0000"/>
          <w:sz w:val="32"/>
          <w:lang w:val="es-PE"/>
        </w:rPr>
        <w:t>.</w:t>
      </w:r>
      <w:r w:rsidR="00263CD5">
        <w:rPr>
          <w:rFonts w:asciiTheme="majorHAnsi" w:hAnsiTheme="majorHAnsi" w:cstheme="majorHAnsi"/>
          <w:color w:val="FF0000"/>
          <w:sz w:val="32"/>
          <w:lang w:val="es-PE"/>
        </w:rPr>
        <w:t>0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6D46FE" w:rsidRPr="00FE1068" w:rsidRDefault="006D46FE" w:rsidP="006D46FE">
      <w:pPr>
        <w:rPr>
          <w:rFonts w:asciiTheme="majorHAnsi" w:hAnsiTheme="majorHAnsi" w:cstheme="majorHAnsi"/>
          <w:lang w:val="es-PE"/>
        </w:rPr>
      </w:pPr>
    </w:p>
    <w:p w:rsidR="00B8108D" w:rsidRPr="00FE1068" w:rsidRDefault="00E86613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419B4EB" wp14:editId="093E6A20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6613" w:rsidRPr="00E86613" w:rsidRDefault="00E86613" w:rsidP="00E86613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E86613" w:rsidRPr="00E86613" w:rsidRDefault="00E86613" w:rsidP="00E86613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="006D46FE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A60B3B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6D46FE" w:rsidRPr="00FE1068" w:rsidRDefault="006D46FE">
      <w:pPr>
        <w:rPr>
          <w:rFonts w:asciiTheme="majorHAnsi" w:hAnsiTheme="majorHAnsi" w:cstheme="majorHAnsi"/>
          <w:lang w:val="es-PE"/>
        </w:rPr>
        <w:sectPr w:rsidR="006D46F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6428A4" w:rsidRDefault="006428A4" w:rsidP="006428A4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FE1068" w:rsidRPr="00F45D6F" w:rsidRDefault="00FE1068" w:rsidP="00FE1068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 w:rsidR="00410569"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FE1068" w:rsidRPr="00F45D6F" w:rsidRDefault="00FE1068" w:rsidP="00FE1068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FE1068" w:rsidRPr="00B76A06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</w:tcPr>
          <w:p w:rsidR="00FE1068" w:rsidRPr="00FE1068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FE1068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29</w:t>
            </w:r>
            <w:r w:rsidR="00FE1068">
              <w:rPr>
                <w:rFonts w:ascii="Arial" w:eastAsia="Arial" w:hAnsi="Arial" w:cs="Arial"/>
                <w:sz w:val="16"/>
              </w:rPr>
              <w:t>/08/2014</w:t>
            </w:r>
          </w:p>
        </w:tc>
        <w:tc>
          <w:tcPr>
            <w:tcW w:w="1134" w:type="dxa"/>
            <w:shd w:val="clear" w:color="auto" w:fill="FFFFFF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</w:tcPr>
          <w:p w:rsidR="00263CD5" w:rsidRPr="00263CD5" w:rsidRDefault="00263CD5" w:rsidP="00263CD5">
            <w:pPr>
              <w:widowControl/>
              <w:spacing w:line="240" w:lineRule="auto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Desarrollo de la plantilla:</w:t>
            </w:r>
          </w:p>
          <w:p w:rsidR="00263CD5" w:rsidRPr="00263CD5" w:rsidRDefault="00263CD5" w:rsidP="00263CD5">
            <w:pPr>
              <w:widowControl/>
              <w:numPr>
                <w:ilvl w:val="0"/>
                <w:numId w:val="32"/>
              </w:numPr>
              <w:spacing w:after="80" w:line="240" w:lineRule="auto"/>
              <w:ind w:left="459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Introducción</w:t>
            </w:r>
          </w:p>
          <w:p w:rsidR="00263CD5" w:rsidRPr="00263CD5" w:rsidRDefault="00263CD5" w:rsidP="00263CD5">
            <w:pPr>
              <w:widowControl/>
              <w:numPr>
                <w:ilvl w:val="0"/>
                <w:numId w:val="32"/>
              </w:numPr>
              <w:spacing w:after="80" w:line="240" w:lineRule="auto"/>
              <w:ind w:left="459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Ejecución de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Participantes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Fecha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Lugar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Duración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Lista de comprobación para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263CD5"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Elementos aprobados por la verificación</w:t>
            </w:r>
          </w:p>
          <w:p w:rsidR="00263CD5" w:rsidRPr="00263CD5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7" w:history="1">
              <w:r w:rsidRPr="00263CD5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Elementos no aprobados por la verificación</w:t>
              </w:r>
            </w:hyperlink>
          </w:p>
          <w:p w:rsidR="00263CD5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8" w:history="1">
              <w:r w:rsidRPr="00263CD5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Elementos pendientes de la verificación</w:t>
              </w:r>
            </w:hyperlink>
          </w:p>
          <w:p w:rsidR="00FE1068" w:rsidRDefault="00263CD5" w:rsidP="00263CD5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</w:pPr>
            <w:r>
              <w:rPr>
                <w:rFonts w:ascii="Arial" w:hAnsi="Arial" w:cs="Arial"/>
                <w:i/>
                <w:snapToGrid/>
                <w:color w:val="17365D"/>
                <w:sz w:val="16"/>
                <w:szCs w:val="16"/>
                <w:lang w:val="es-PE" w:eastAsia="en-US"/>
              </w:rPr>
              <w:t>Defectos identificados durante la verificación.</w:t>
            </w:r>
          </w:p>
        </w:tc>
        <w:tc>
          <w:tcPr>
            <w:tcW w:w="993" w:type="dxa"/>
            <w:shd w:val="clear" w:color="auto" w:fill="FFFFFF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Revisado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275" w:type="dxa"/>
            <w:shd w:val="clear" w:color="auto" w:fill="D2EAF1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</w:t>
            </w:r>
            <w:r w:rsidR="00F45D6F">
              <w:rPr>
                <w:rFonts w:ascii="Arial" w:eastAsia="Arial" w:hAnsi="Arial" w:cs="Arial"/>
                <w:sz w:val="16"/>
              </w:rPr>
              <w:t>L</w:t>
            </w:r>
            <w:r>
              <w:rPr>
                <w:rFonts w:ascii="Arial" w:eastAsia="Arial" w:hAnsi="Arial" w:cs="Arial"/>
                <w:sz w:val="16"/>
              </w:rPr>
              <w:t>imo</w:t>
            </w:r>
            <w:proofErr w:type="spellEnd"/>
          </w:p>
        </w:tc>
      </w:tr>
    </w:tbl>
    <w:p w:rsidR="00FE1068" w:rsidRPr="00F45D6F" w:rsidRDefault="00FE1068" w:rsidP="00FE1068">
      <w:pPr>
        <w:spacing w:line="276" w:lineRule="auto"/>
        <w:rPr>
          <w:lang w:val="es-PE"/>
        </w:rPr>
      </w:pPr>
    </w:p>
    <w:p w:rsidR="00FE1068" w:rsidRPr="008B03CC" w:rsidRDefault="00FE1068" w:rsidP="00FE1068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FE1068" w:rsidRPr="008B03CC" w:rsidRDefault="00FE1068" w:rsidP="00FE1068">
      <w:pPr>
        <w:spacing w:line="276" w:lineRule="auto"/>
        <w:rPr>
          <w:lang w:val="es-PE"/>
        </w:rPr>
      </w:pPr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263CD5" w:rsidRDefault="00FE1068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FE1068">
        <w:rPr>
          <w:lang w:val="es-PE"/>
        </w:rPr>
        <w:br w:type="page"/>
      </w:r>
      <w:r w:rsidR="00263CD5" w:rsidRPr="00B2473F">
        <w:rPr>
          <w:lang w:val="es-ES"/>
        </w:rPr>
        <w:lastRenderedPageBreak/>
        <w:t xml:space="preserve"> </w:t>
      </w:r>
    </w:p>
    <w:p w:rsidR="00263CD5" w:rsidRPr="00B147BB" w:rsidRDefault="00263CD5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17365D" w:themeColor="text2" w:themeShade="BF"/>
          <w:sz w:val="36"/>
          <w:lang w:val="es-ES"/>
        </w:rPr>
      </w:pPr>
      <w:r w:rsidRPr="00B147BB">
        <w:rPr>
          <w:rFonts w:ascii="Arial" w:hAnsi="Arial" w:cs="Arial"/>
          <w:color w:val="17365D" w:themeColor="text2" w:themeShade="BF"/>
          <w:sz w:val="36"/>
          <w:lang w:val="es-ES"/>
        </w:rPr>
        <w:t>Tabla de Contenido</w:t>
      </w:r>
    </w:p>
    <w:p w:rsidR="00263CD5" w:rsidRPr="00B147BB" w:rsidRDefault="00263CD5" w:rsidP="00263CD5">
      <w:pPr>
        <w:rPr>
          <w:color w:val="17365D" w:themeColor="text2" w:themeShade="BF"/>
          <w:lang w:val="es-ES" w:eastAsia="ja-JP"/>
        </w:rPr>
      </w:pPr>
    </w:p>
    <w:sdt>
      <w:sdtPr>
        <w:rPr>
          <w:color w:val="17365D" w:themeColor="text2" w:themeShade="BF"/>
        </w:r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17365D" w:themeColor="text2" w:themeShade="BF"/>
        </w:rPr>
      </w:sdtEndPr>
      <w:sdtContent>
        <w:p w:rsidR="00263CD5" w:rsidRPr="00B147BB" w:rsidRDefault="00263CD5" w:rsidP="00263CD5">
          <w:pPr>
            <w:rPr>
              <w:color w:val="17365D" w:themeColor="text2" w:themeShade="BF"/>
              <w:sz w:val="24"/>
            </w:rPr>
          </w:pPr>
        </w:p>
        <w:p w:rsidR="00263CD5" w:rsidRPr="00B147BB" w:rsidRDefault="00263CD5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r w:rsidRPr="00B147BB">
            <w:rPr>
              <w:rFonts w:ascii="Arial" w:hAnsi="Arial" w:cs="Arial"/>
              <w:b w:val="0"/>
              <w:bCs w:val="0"/>
              <w:color w:val="17365D" w:themeColor="text2" w:themeShade="BF"/>
            </w:rPr>
            <w:fldChar w:fldCharType="begin"/>
          </w:r>
          <w:r w:rsidRPr="00B147BB">
            <w:rPr>
              <w:rFonts w:ascii="Arial" w:hAnsi="Arial" w:cs="Arial"/>
              <w:color w:val="17365D" w:themeColor="text2" w:themeShade="BF"/>
            </w:rPr>
            <w:instrText xml:space="preserve"> TOC \o "1-3" \h \z \u </w:instrText>
          </w:r>
          <w:r w:rsidRPr="00B147BB">
            <w:rPr>
              <w:rFonts w:ascii="Arial" w:hAnsi="Arial" w:cs="Arial"/>
              <w:b w:val="0"/>
              <w:bCs w:val="0"/>
              <w:color w:val="17365D" w:themeColor="text2" w:themeShade="BF"/>
            </w:rPr>
            <w:fldChar w:fldCharType="separate"/>
          </w:r>
          <w:hyperlink w:anchor="_Toc397074403" w:history="1"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1.</w:t>
            </w:r>
            <w:r w:rsidRPr="00B147BB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Introducción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_Toc397074403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1"/>
            <w:tabs>
              <w:tab w:val="left" w:pos="400"/>
              <w:tab w:val="right" w:leader="dot" w:pos="8495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04" w:history="1"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2.</w:t>
            </w:r>
            <w:r w:rsidRPr="00B147BB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Ejecución de la verificación.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_Toc397074404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05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2.1.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Participantes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_Toc397074405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06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2.2.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Fecha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_Toc397074406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07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2.3.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Lugar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_Toc397074407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08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2.4.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Duración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_Toc397074408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09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2.5.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Lista de comprobación para la verificación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_Toc397074409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10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2.6.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Elementos aprobados por la verificación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_Toc397074410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11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2.7.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Elementos no aprobados por la verificación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_Toc397074411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12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2.8.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Elementos pendientes de la verificación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_Toc397074412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>
          <w:pPr>
            <w:pStyle w:val="TDC2"/>
            <w:tabs>
              <w:tab w:val="left" w:pos="800"/>
              <w:tab w:val="right" w:leader="dot" w:pos="8495"/>
            </w:tabs>
            <w:rPr>
              <w:rFonts w:eastAsiaTheme="minorEastAsia" w:cstheme="minorBidi"/>
              <w:smallCaps w:val="0"/>
              <w:noProof/>
              <w:snapToGrid/>
              <w:color w:val="17365D" w:themeColor="text2" w:themeShade="BF"/>
              <w:sz w:val="22"/>
              <w:szCs w:val="22"/>
              <w:lang w:val="es-PE" w:eastAsia="es-PE"/>
            </w:rPr>
          </w:pPr>
          <w:hyperlink w:anchor="_Toc397074413" w:history="1">
            <w:r w:rsidRPr="00B147BB">
              <w:rPr>
                <w:rStyle w:val="Hipervnculo"/>
                <w:rFonts w:ascii="Arial" w:hAnsi="Arial"/>
                <w:i/>
                <w:noProof/>
                <w:color w:val="17365D" w:themeColor="text2" w:themeShade="BF"/>
              </w:rPr>
              <w:t>2.9.</w:t>
            </w:r>
            <w:r w:rsidRPr="00B147BB">
              <w:rPr>
                <w:rFonts w:eastAsiaTheme="minorEastAsia" w:cstheme="minorBidi"/>
                <w:smallCaps w:val="0"/>
                <w:noProof/>
                <w:snapToGrid/>
                <w:color w:val="17365D" w:themeColor="text2" w:themeShade="BF"/>
                <w:sz w:val="22"/>
                <w:szCs w:val="22"/>
                <w:lang w:val="es-PE" w:eastAsia="es-PE"/>
              </w:rPr>
              <w:tab/>
            </w:r>
            <w:r w:rsidRPr="00B147BB">
              <w:rPr>
                <w:rStyle w:val="Hipervnculo"/>
                <w:rFonts w:ascii="Arial" w:hAnsi="Arial"/>
                <w:noProof/>
                <w:color w:val="17365D" w:themeColor="text2" w:themeShade="BF"/>
              </w:rPr>
              <w:t>Defectos identificados durante la verificación</w:t>
            </w:r>
            <w:r w:rsidRPr="00B147BB">
              <w:rPr>
                <w:noProof/>
                <w:webHidden/>
                <w:color w:val="17365D" w:themeColor="text2" w:themeShade="BF"/>
              </w:rPr>
              <w:tab/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begin"/>
            </w:r>
            <w:r w:rsidRPr="00B147BB">
              <w:rPr>
                <w:noProof/>
                <w:webHidden/>
                <w:color w:val="17365D" w:themeColor="text2" w:themeShade="BF"/>
              </w:rPr>
              <w:instrText xml:space="preserve"> PAGEREF _Toc397074413 \h </w:instrText>
            </w:r>
            <w:r w:rsidRPr="00B147BB">
              <w:rPr>
                <w:noProof/>
                <w:webHidden/>
                <w:color w:val="17365D" w:themeColor="text2" w:themeShade="BF"/>
              </w:rPr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separate"/>
            </w:r>
            <w:r w:rsidR="00B147BB" w:rsidRPr="00B147BB">
              <w:rPr>
                <w:noProof/>
                <w:webHidden/>
                <w:color w:val="17365D" w:themeColor="text2" w:themeShade="BF"/>
              </w:rPr>
              <w:t>4</w:t>
            </w:r>
            <w:r w:rsidRPr="00B147BB">
              <w:rPr>
                <w:noProof/>
                <w:webHidden/>
                <w:color w:val="17365D" w:themeColor="text2" w:themeShade="BF"/>
              </w:rPr>
              <w:fldChar w:fldCharType="end"/>
            </w:r>
          </w:hyperlink>
        </w:p>
        <w:p w:rsidR="00263CD5" w:rsidRPr="00B147BB" w:rsidRDefault="00263CD5" w:rsidP="00263CD5">
          <w:pPr>
            <w:rPr>
              <w:rFonts w:ascii="Arial" w:hAnsi="Arial" w:cs="Arial"/>
              <w:b/>
              <w:color w:val="17365D" w:themeColor="text2" w:themeShade="BF"/>
            </w:rPr>
          </w:pPr>
          <w:r w:rsidRPr="00B147BB">
            <w:rPr>
              <w:rFonts w:ascii="Arial" w:hAnsi="Arial" w:cs="Arial"/>
              <w:b/>
              <w:bCs/>
              <w:noProof/>
              <w:color w:val="17365D" w:themeColor="text2" w:themeShade="BF"/>
            </w:rPr>
            <w:fldChar w:fldCharType="end"/>
          </w:r>
        </w:p>
      </w:sdtContent>
    </w:sdt>
    <w:p w:rsidR="00263CD5" w:rsidRDefault="00263CD5" w:rsidP="00263CD5">
      <w:pPr>
        <w:spacing w:after="200" w:line="276" w:lineRule="auto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263CD5" w:rsidRPr="008E379B" w:rsidRDefault="00263CD5" w:rsidP="00263CD5">
      <w:pPr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263CD5" w:rsidRPr="0020388B" w:rsidRDefault="00263CD5" w:rsidP="00263CD5">
      <w:pPr>
        <w:jc w:val="center"/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</w:pPr>
      <w:r w:rsidRPr="0020388B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 xml:space="preserve">Resultados de Verificación – </w:t>
      </w:r>
      <w:proofErr w:type="spellStart"/>
      <w:r w:rsidR="0020388B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>Planificacion</w:t>
      </w:r>
      <w:proofErr w:type="spellEnd"/>
      <w:r w:rsidR="0020388B">
        <w:rPr>
          <w:rFonts w:ascii="Arial" w:hAnsi="Arial" w:cs="Arial"/>
          <w:b/>
          <w:color w:val="17365D" w:themeColor="text2" w:themeShade="BF"/>
          <w:sz w:val="36"/>
          <w:szCs w:val="24"/>
          <w:lang w:val="es-ES"/>
        </w:rPr>
        <w:t xml:space="preserve"> del Proyecto</w:t>
      </w:r>
    </w:p>
    <w:p w:rsidR="00263CD5" w:rsidRPr="008E379B" w:rsidRDefault="00263CD5" w:rsidP="00263CD5">
      <w:pPr>
        <w:rPr>
          <w:rFonts w:ascii="Arial" w:hAnsi="Arial" w:cs="Arial"/>
          <w:szCs w:val="24"/>
          <w:lang w:val="es-ES"/>
        </w:rPr>
      </w:pPr>
    </w:p>
    <w:p w:rsidR="00263CD5" w:rsidRPr="008E379B" w:rsidRDefault="00263CD5" w:rsidP="00263CD5">
      <w:pPr>
        <w:rPr>
          <w:rFonts w:ascii="Arial" w:hAnsi="Arial" w:cs="Arial"/>
          <w:szCs w:val="24"/>
          <w:lang w:val="es-ES"/>
        </w:rPr>
      </w:pPr>
    </w:p>
    <w:p w:rsidR="00263CD5" w:rsidRPr="0020388B" w:rsidRDefault="00263CD5" w:rsidP="00263CD5">
      <w:pPr>
        <w:pStyle w:val="Ttulo1"/>
        <w:keepNext w:val="0"/>
        <w:widowControl/>
        <w:numPr>
          <w:ilvl w:val="0"/>
          <w:numId w:val="33"/>
        </w:numPr>
        <w:spacing w:before="0" w:after="0" w:line="240" w:lineRule="auto"/>
        <w:contextualSpacing/>
        <w:jc w:val="both"/>
        <w:rPr>
          <w:rFonts w:ascii="Arial" w:hAnsi="Arial"/>
          <w:color w:val="17365D" w:themeColor="text2" w:themeShade="BF"/>
        </w:rPr>
      </w:pPr>
      <w:bookmarkStart w:id="2" w:name="_Toc397074403"/>
      <w:proofErr w:type="spellStart"/>
      <w:r w:rsidRPr="0020388B">
        <w:rPr>
          <w:rFonts w:ascii="Arial" w:hAnsi="Arial"/>
          <w:color w:val="17365D" w:themeColor="text2" w:themeShade="BF"/>
        </w:rPr>
        <w:t>Introducción</w:t>
      </w:r>
      <w:bookmarkEnd w:id="2"/>
      <w:proofErr w:type="spellEnd"/>
    </w:p>
    <w:p w:rsidR="00263CD5" w:rsidRPr="006A388A" w:rsidRDefault="00263CD5" w:rsidP="00263CD5">
      <w:pPr>
        <w:ind w:left="360"/>
        <w:rPr>
          <w:rFonts w:ascii="Arial" w:hAnsi="Arial" w:cs="Arial"/>
          <w:sz w:val="24"/>
          <w:szCs w:val="24"/>
          <w:lang w:val="es-PE" w:eastAsia="en-US"/>
        </w:rPr>
      </w:pPr>
      <w:r w:rsidRPr="006A388A">
        <w:rPr>
          <w:rFonts w:ascii="Arial" w:hAnsi="Arial" w:cs="Arial"/>
          <w:sz w:val="24"/>
          <w:szCs w:val="24"/>
          <w:lang w:val="es-PE" w:eastAsia="en-US"/>
        </w:rPr>
        <w:t xml:space="preserve">En el presente se incluye los participantes, fecha y lugar donde se realizaran las verificaciones, así como los </w:t>
      </w:r>
      <w:r w:rsidR="00B147BB">
        <w:rPr>
          <w:rFonts w:ascii="Arial" w:hAnsi="Arial" w:cs="Arial"/>
          <w:sz w:val="24"/>
          <w:szCs w:val="24"/>
          <w:lang w:val="es-PE" w:eastAsia="en-US"/>
        </w:rPr>
        <w:t>artefactos</w:t>
      </w:r>
      <w:r w:rsidRPr="006A388A">
        <w:rPr>
          <w:rFonts w:ascii="Arial" w:hAnsi="Arial" w:cs="Arial"/>
          <w:sz w:val="24"/>
          <w:szCs w:val="24"/>
          <w:lang w:val="es-PE" w:eastAsia="en-US"/>
        </w:rPr>
        <w:t xml:space="preserve"> a probar y los resultados de la verificación.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70C0"/>
          <w:sz w:val="24"/>
          <w:szCs w:val="24"/>
          <w:lang w:val="es-ES"/>
        </w:rPr>
      </w:pPr>
    </w:p>
    <w:p w:rsidR="00263CD5" w:rsidRPr="008E379B" w:rsidRDefault="00263CD5" w:rsidP="00263CD5">
      <w:pPr>
        <w:pStyle w:val="Ttulo1"/>
        <w:keepNext w:val="0"/>
        <w:widowControl/>
        <w:numPr>
          <w:ilvl w:val="0"/>
          <w:numId w:val="33"/>
        </w:numPr>
        <w:spacing w:before="0" w:after="0" w:line="240" w:lineRule="auto"/>
        <w:contextualSpacing/>
        <w:jc w:val="both"/>
        <w:rPr>
          <w:rFonts w:ascii="Arial" w:hAnsi="Arial"/>
        </w:rPr>
      </w:pPr>
      <w:bookmarkStart w:id="3" w:name="_Toc397074404"/>
      <w:proofErr w:type="spellStart"/>
      <w:r w:rsidRPr="0020388B">
        <w:rPr>
          <w:rFonts w:ascii="Arial" w:hAnsi="Arial"/>
          <w:color w:val="17365D" w:themeColor="text2" w:themeShade="BF"/>
        </w:rPr>
        <w:t>Ejecución</w:t>
      </w:r>
      <w:proofErr w:type="spellEnd"/>
      <w:r w:rsidRPr="0020388B">
        <w:rPr>
          <w:rFonts w:ascii="Arial" w:hAnsi="Arial"/>
          <w:color w:val="17365D" w:themeColor="text2" w:themeShade="BF"/>
        </w:rPr>
        <w:t xml:space="preserve"> de la </w:t>
      </w:r>
      <w:proofErr w:type="spellStart"/>
      <w:r w:rsidRPr="0020388B">
        <w:rPr>
          <w:rFonts w:ascii="Arial" w:hAnsi="Arial"/>
          <w:color w:val="17365D" w:themeColor="text2" w:themeShade="BF"/>
        </w:rPr>
        <w:t>verificación</w:t>
      </w:r>
      <w:proofErr w:type="spellEnd"/>
      <w:r w:rsidRPr="0020388B">
        <w:rPr>
          <w:rFonts w:ascii="Arial" w:hAnsi="Arial"/>
          <w:color w:val="17365D" w:themeColor="text2" w:themeShade="BF"/>
        </w:rPr>
        <w:t>.</w:t>
      </w:r>
      <w:bookmarkEnd w:id="3"/>
      <w:r w:rsidRPr="0020388B">
        <w:rPr>
          <w:rFonts w:ascii="Arial" w:hAnsi="Arial"/>
          <w:color w:val="17365D" w:themeColor="text2" w:themeShade="BF"/>
        </w:rPr>
        <w:t xml:space="preserve"> </w:t>
      </w:r>
    </w:p>
    <w:p w:rsidR="00263CD5" w:rsidRPr="008E379B" w:rsidRDefault="00263CD5" w:rsidP="00263CD5">
      <w:pPr>
        <w:ind w:left="360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4" w:name="_Toc397074405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Participantes</w:t>
      </w:r>
      <w:bookmarkEnd w:id="4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Participó</w:t>
      </w:r>
      <w:r w:rsidRPr="008C30EA">
        <w:rPr>
          <w:rFonts w:ascii="Arial" w:hAnsi="Arial" w:cs="Arial"/>
          <w:sz w:val="24"/>
          <w:szCs w:val="24"/>
          <w:lang w:val="es-ES"/>
        </w:rPr>
        <w:t xml:space="preserve"> del proceso de verificación el </w:t>
      </w:r>
      <w:r w:rsidR="00B147BB">
        <w:rPr>
          <w:rFonts w:ascii="Arial" w:hAnsi="Arial" w:cs="Arial"/>
          <w:sz w:val="24"/>
          <w:szCs w:val="24"/>
          <w:lang w:val="es-ES"/>
        </w:rPr>
        <w:t>jefe de proyecto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8C30EA">
        <w:rPr>
          <w:rFonts w:ascii="Arial" w:hAnsi="Arial" w:cs="Arial"/>
          <w:sz w:val="24"/>
          <w:szCs w:val="24"/>
          <w:lang w:val="es-ES"/>
        </w:rPr>
        <w:t>y el líder técnico.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5" w:name="_Toc397074406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Fecha</w:t>
      </w:r>
      <w:bookmarkEnd w:id="5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 w:rsidRPr="008C30EA">
        <w:rPr>
          <w:rFonts w:ascii="Arial" w:hAnsi="Arial" w:cs="Arial"/>
          <w:sz w:val="24"/>
          <w:szCs w:val="24"/>
          <w:lang w:val="es-ES"/>
        </w:rPr>
        <w:t xml:space="preserve">Las verificaciones se </w:t>
      </w:r>
      <w:r>
        <w:rPr>
          <w:rFonts w:ascii="Arial" w:hAnsi="Arial" w:cs="Arial"/>
          <w:sz w:val="24"/>
          <w:szCs w:val="24"/>
          <w:lang w:val="es-ES"/>
        </w:rPr>
        <w:t xml:space="preserve">realizaron el </w:t>
      </w:r>
      <w:r w:rsidR="00B147BB">
        <w:rPr>
          <w:rFonts w:ascii="Arial" w:hAnsi="Arial" w:cs="Arial"/>
          <w:sz w:val="24"/>
          <w:szCs w:val="24"/>
          <w:lang w:val="es-ES"/>
        </w:rPr>
        <w:t>viernes 28 de agosto del 2014.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6" w:name="_Toc397074407"/>
      <w:r w:rsidRPr="00263CD5">
        <w:rPr>
          <w:rFonts w:ascii="Arial" w:hAnsi="Arial"/>
          <w:color w:val="17365D" w:themeColor="text2" w:themeShade="BF"/>
          <w:szCs w:val="24"/>
        </w:rPr>
        <w:t>Lugar</w:t>
      </w:r>
      <w:bookmarkEnd w:id="6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ES"/>
        </w:rPr>
      </w:pPr>
      <w:r w:rsidRPr="008C30EA">
        <w:rPr>
          <w:rFonts w:ascii="Arial" w:hAnsi="Arial" w:cs="Arial"/>
          <w:sz w:val="24"/>
          <w:szCs w:val="24"/>
          <w:lang w:val="es-ES"/>
        </w:rPr>
        <w:t xml:space="preserve">Las </w:t>
      </w:r>
      <w:r w:rsidR="00B147BB">
        <w:rPr>
          <w:rFonts w:ascii="Arial" w:hAnsi="Arial" w:cs="Arial"/>
          <w:sz w:val="24"/>
          <w:szCs w:val="24"/>
          <w:lang w:val="es-ES"/>
        </w:rPr>
        <w:t xml:space="preserve">verificaciones se realizaron en el aula de clase, en el horario de </w:t>
      </w:r>
      <w:proofErr w:type="spellStart"/>
      <w:r w:rsidR="00B147BB">
        <w:rPr>
          <w:rFonts w:ascii="Arial" w:hAnsi="Arial" w:cs="Arial"/>
          <w:sz w:val="24"/>
          <w:szCs w:val="24"/>
          <w:lang w:val="es-ES"/>
        </w:rPr>
        <w:t>tutoria</w:t>
      </w:r>
      <w:proofErr w:type="spellEnd"/>
      <w:r w:rsidR="00B147BB">
        <w:rPr>
          <w:rFonts w:ascii="Arial" w:hAnsi="Arial" w:cs="Arial"/>
          <w:sz w:val="24"/>
          <w:szCs w:val="24"/>
          <w:lang w:val="es-ES"/>
        </w:rPr>
        <w:t xml:space="preserve">, en el </w:t>
      </w:r>
      <w:proofErr w:type="spellStart"/>
      <w:r w:rsidR="00B147BB">
        <w:rPr>
          <w:rFonts w:ascii="Arial" w:hAnsi="Arial" w:cs="Arial"/>
          <w:sz w:val="24"/>
          <w:szCs w:val="24"/>
          <w:lang w:val="es-ES"/>
        </w:rPr>
        <w:t>Pabellon</w:t>
      </w:r>
      <w:proofErr w:type="spellEnd"/>
      <w:r w:rsidR="00B147BB">
        <w:rPr>
          <w:rFonts w:ascii="Arial" w:hAnsi="Arial" w:cs="Arial"/>
          <w:sz w:val="24"/>
          <w:szCs w:val="24"/>
          <w:lang w:val="es-ES"/>
        </w:rPr>
        <w:t xml:space="preserve"> de Estudios Generales Aula 102.</w:t>
      </w:r>
    </w:p>
    <w:p w:rsidR="00263CD5" w:rsidRPr="008C30EA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7" w:name="_Toc397074408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Duración</w:t>
      </w:r>
      <w:bookmarkEnd w:id="7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r w:rsidRPr="008C30EA">
        <w:rPr>
          <w:rFonts w:ascii="Arial" w:hAnsi="Arial" w:cs="Arial"/>
          <w:sz w:val="24"/>
          <w:szCs w:val="24"/>
          <w:lang w:val="es-PE" w:eastAsia="en-US"/>
        </w:rPr>
        <w:t>Las verificaci</w:t>
      </w:r>
      <w:r w:rsidR="00B147BB">
        <w:rPr>
          <w:rFonts w:ascii="Arial" w:hAnsi="Arial" w:cs="Arial"/>
          <w:sz w:val="24"/>
          <w:szCs w:val="24"/>
          <w:lang w:val="es-PE" w:eastAsia="en-US"/>
        </w:rPr>
        <w:t>ones realizadas se hicieron en 2</w:t>
      </w:r>
      <w:r w:rsidRPr="008C30EA">
        <w:rPr>
          <w:rFonts w:ascii="Arial" w:hAnsi="Arial" w:cs="Arial"/>
          <w:sz w:val="24"/>
          <w:szCs w:val="24"/>
          <w:lang w:val="es-PE" w:eastAsia="en-US"/>
        </w:rPr>
        <w:t xml:space="preserve"> días.</w:t>
      </w:r>
    </w:p>
    <w:p w:rsidR="00263CD5" w:rsidRPr="008C30EA" w:rsidRDefault="00263CD5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8" w:name="_Toc397074409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Lista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de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comprobación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para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8"/>
      <w:proofErr w:type="spellEnd"/>
    </w:p>
    <w:p w:rsidR="00263CD5" w:rsidRDefault="00B147BB" w:rsidP="00263CD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enunciado de trabajo fue aprobada por el profesor, con solo dos triviales observaciones.</w:t>
      </w:r>
    </w:p>
    <w:p w:rsidR="00B147BB" w:rsidRPr="002C62D5" w:rsidRDefault="00B147BB" w:rsidP="00263CD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plan de proyecto fue aprobada por el profesor, con solo tres pequeñas observaciones.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9" w:name="_Toc397074410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Elementos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aprobados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por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9"/>
      <w:proofErr w:type="spellEnd"/>
    </w:p>
    <w:p w:rsidR="00263CD5" w:rsidRDefault="00B147BB" w:rsidP="00263CD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enunciado de trabajo versión 1.3</w:t>
      </w:r>
    </w:p>
    <w:p w:rsidR="00B147BB" w:rsidRPr="002C62D5" w:rsidRDefault="00B147BB" w:rsidP="00263CD5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plan de proyecto versión 1.4</w:t>
      </w:r>
    </w:p>
    <w:p w:rsidR="00263CD5" w:rsidRPr="008E379B" w:rsidRDefault="00263CD5" w:rsidP="00263CD5">
      <w:pPr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0" w:name="_Toc397074411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Elementos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no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aprobados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por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10"/>
      <w:proofErr w:type="spellEnd"/>
    </w:p>
    <w:p w:rsidR="00263CD5" w:rsidRPr="002C62D5" w:rsidRDefault="00263CD5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r>
        <w:rPr>
          <w:rFonts w:ascii="Arial" w:hAnsi="Arial" w:cs="Arial"/>
          <w:sz w:val="24"/>
          <w:szCs w:val="24"/>
          <w:lang w:val="es-PE" w:eastAsia="en-US"/>
        </w:rPr>
        <w:t>Ninguno.</w:t>
      </w:r>
    </w:p>
    <w:p w:rsidR="00263CD5" w:rsidRPr="008C30EA" w:rsidRDefault="00263CD5" w:rsidP="00263CD5">
      <w:pPr>
        <w:pStyle w:val="Prrafodelista"/>
        <w:widowControl w:val="0"/>
        <w:ind w:left="1353"/>
        <w:rPr>
          <w:rFonts w:ascii="Arial" w:hAnsi="Arial" w:cs="Arial"/>
          <w:sz w:val="24"/>
          <w:szCs w:val="24"/>
          <w:lang w:val="es-PE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1" w:name="_Toc397074412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Elementos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pendientes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de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11"/>
      <w:proofErr w:type="spellEnd"/>
    </w:p>
    <w:p w:rsidR="00263CD5" w:rsidRPr="008C30EA" w:rsidRDefault="00263CD5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r>
        <w:rPr>
          <w:rFonts w:ascii="Arial" w:hAnsi="Arial" w:cs="Arial"/>
          <w:sz w:val="24"/>
          <w:szCs w:val="24"/>
          <w:lang w:val="es-PE" w:eastAsia="en-US"/>
        </w:rPr>
        <w:t>Ninguno.</w:t>
      </w:r>
    </w:p>
    <w:p w:rsidR="00263CD5" w:rsidRPr="008E379B" w:rsidRDefault="00263CD5" w:rsidP="00263CD5">
      <w:pPr>
        <w:ind w:left="708"/>
        <w:rPr>
          <w:rFonts w:ascii="Arial" w:hAnsi="Arial" w:cs="Arial"/>
          <w:color w:val="0000FF"/>
          <w:sz w:val="24"/>
          <w:szCs w:val="24"/>
          <w:lang w:val="es-PE" w:eastAsia="en-US"/>
        </w:rPr>
      </w:pPr>
    </w:p>
    <w:p w:rsidR="00263CD5" w:rsidRPr="00263CD5" w:rsidRDefault="00263CD5" w:rsidP="00263CD5">
      <w:pPr>
        <w:pStyle w:val="Ttulo2"/>
        <w:keepNext w:val="0"/>
        <w:widowControl/>
        <w:numPr>
          <w:ilvl w:val="1"/>
          <w:numId w:val="33"/>
        </w:numPr>
        <w:spacing w:before="0" w:after="0" w:line="240" w:lineRule="auto"/>
        <w:ind w:left="993" w:hanging="633"/>
        <w:contextualSpacing/>
        <w:jc w:val="both"/>
        <w:rPr>
          <w:rFonts w:ascii="Arial" w:hAnsi="Arial"/>
          <w:color w:val="17365D" w:themeColor="text2" w:themeShade="BF"/>
          <w:szCs w:val="24"/>
        </w:rPr>
      </w:pPr>
      <w:bookmarkStart w:id="12" w:name="_Toc397074413"/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Defectos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identificados</w:t>
      </w:r>
      <w:proofErr w:type="spellEnd"/>
      <w:r w:rsidRPr="00263CD5">
        <w:rPr>
          <w:rFonts w:ascii="Arial" w:hAnsi="Arial"/>
          <w:color w:val="17365D" w:themeColor="text2" w:themeShade="BF"/>
          <w:szCs w:val="24"/>
        </w:rPr>
        <w:t xml:space="preserve"> </w:t>
      </w:r>
      <w:r w:rsidR="00B147BB" w:rsidRPr="00263CD5">
        <w:rPr>
          <w:rFonts w:ascii="Arial" w:hAnsi="Arial"/>
          <w:color w:val="17365D" w:themeColor="text2" w:themeShade="BF"/>
          <w:szCs w:val="24"/>
        </w:rPr>
        <w:t>Durante</w:t>
      </w:r>
      <w:r w:rsidRPr="00263CD5">
        <w:rPr>
          <w:rFonts w:ascii="Arial" w:hAnsi="Arial"/>
          <w:color w:val="17365D" w:themeColor="text2" w:themeShade="BF"/>
          <w:szCs w:val="24"/>
        </w:rPr>
        <w:t xml:space="preserve"> la </w:t>
      </w:r>
      <w:proofErr w:type="spellStart"/>
      <w:r w:rsidRPr="00263CD5">
        <w:rPr>
          <w:rFonts w:ascii="Arial" w:hAnsi="Arial"/>
          <w:color w:val="17365D" w:themeColor="text2" w:themeShade="BF"/>
          <w:szCs w:val="24"/>
        </w:rPr>
        <w:t>verificación</w:t>
      </w:r>
      <w:bookmarkEnd w:id="12"/>
      <w:proofErr w:type="spellEnd"/>
    </w:p>
    <w:p w:rsidR="00263CD5" w:rsidRPr="00B147BB" w:rsidRDefault="00263CD5" w:rsidP="00263CD5">
      <w:pPr>
        <w:ind w:left="993"/>
        <w:rPr>
          <w:rFonts w:ascii="Arial" w:hAnsi="Arial" w:cs="Arial"/>
          <w:sz w:val="24"/>
          <w:szCs w:val="24"/>
          <w:lang w:val="es-PE" w:eastAsia="en-US"/>
        </w:rPr>
      </w:pPr>
      <w:r w:rsidRPr="00B147BB">
        <w:rPr>
          <w:rFonts w:ascii="Arial" w:hAnsi="Arial" w:cs="Arial"/>
          <w:bCs/>
          <w:sz w:val="24"/>
          <w:szCs w:val="24"/>
        </w:rPr>
        <w:t>Ninguno</w:t>
      </w:r>
      <w:r w:rsidRPr="00B147BB">
        <w:rPr>
          <w:rFonts w:ascii="Arial" w:hAnsi="Arial" w:cs="Arial"/>
          <w:sz w:val="24"/>
          <w:szCs w:val="24"/>
          <w:lang w:val="es-PE" w:eastAsia="en-US"/>
        </w:rPr>
        <w:t>.</w:t>
      </w:r>
    </w:p>
    <w:p w:rsidR="006428A4" w:rsidRPr="00B2473F" w:rsidRDefault="006428A4" w:rsidP="00263CD5">
      <w:pPr>
        <w:pStyle w:val="TtulodeTDC"/>
        <w:jc w:val="center"/>
        <w:rPr>
          <w:lang w:val="es-ES"/>
        </w:rPr>
      </w:pPr>
      <w:bookmarkStart w:id="13" w:name="_GoBack"/>
      <w:bookmarkEnd w:id="13"/>
    </w:p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FE1068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CCC" w:rsidRDefault="00A37CCC">
      <w:r>
        <w:separator/>
      </w:r>
    </w:p>
  </w:endnote>
  <w:endnote w:type="continuationSeparator" w:id="0">
    <w:p w:rsidR="00A37CCC" w:rsidRDefault="00A37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3F7EB9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DAA4AC" wp14:editId="78EC467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C15915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C15915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57C688" wp14:editId="11680296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B147BB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B147BB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7EA4A" wp14:editId="222402C2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4DDA"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14DDA"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087" w:rsidRDefault="00FE1068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 wp14:anchorId="008FD2AB" wp14:editId="289194D5">
              <wp:simplePos x="0" y="0"/>
              <wp:positionH relativeFrom="page">
                <wp:posOffset>781050</wp:posOffset>
              </wp:positionH>
              <wp:positionV relativeFrom="page">
                <wp:posOffset>10105390</wp:posOffset>
              </wp:positionV>
              <wp:extent cx="6067425" cy="45085"/>
              <wp:effectExtent l="0" t="0" r="9525" b="0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7425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61.5pt;margin-top:795.7pt;width:477.75pt;height:3.55pt;z-index:-2516418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3EB92E" wp14:editId="5C52C924">
              <wp:simplePos x="0" y="0"/>
              <wp:positionH relativeFrom="page">
                <wp:posOffset>695325</wp:posOffset>
              </wp:positionH>
              <wp:positionV relativeFrom="page">
                <wp:posOffset>10201275</wp:posOffset>
              </wp:positionV>
              <wp:extent cx="2819400" cy="266700"/>
              <wp:effectExtent l="0" t="0" r="0" b="0"/>
              <wp:wrapNone/>
              <wp:docPr id="1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1068" w:rsidRPr="00C14087" w:rsidRDefault="00FE1068" w:rsidP="00FE1068">
                          <w:pPr>
                            <w:pStyle w:val="Piedepgina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Ingeniería</w:t>
                          </w:r>
                          <w:proofErr w:type="spellEnd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 xml:space="preserve"> de Software I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</w:t>
                          </w:r>
                        </w:p>
                        <w:p w:rsidR="00FE1068" w:rsidRPr="00C14087" w:rsidRDefault="00FE1068" w:rsidP="00FE106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2" type="#_x0000_t202" style="position:absolute;margin-left:54.75pt;margin-top:803.25pt;width:22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" filled="f" stroked="f" strokeweight=".5pt">
              <v:path arrowok="t"/>
              <v:textbox style="mso-fit-shape-to-text:t">
                <w:txbxContent>
                  <w:p w:rsidR="00FE1068" w:rsidRPr="00C14087" w:rsidRDefault="00FE1068" w:rsidP="00FE1068">
                    <w:pPr>
                      <w:pStyle w:val="Piedepgina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proofErr w:type="spellStart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Ingeniería</w:t>
                    </w:r>
                    <w:proofErr w:type="spellEnd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 xml:space="preserve"> de Software I</w:t>
                    </w:r>
                    <w:r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</w:t>
                    </w:r>
                  </w:p>
                  <w:p w:rsidR="00FE1068" w:rsidRPr="00C14087" w:rsidRDefault="00FE1068" w:rsidP="00FE1068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EFB4317" wp14:editId="3849C177">
              <wp:simplePos x="0" y="0"/>
              <wp:positionH relativeFrom="page">
                <wp:posOffset>5404485</wp:posOffset>
              </wp:positionH>
              <wp:positionV relativeFrom="page">
                <wp:posOffset>10203815</wp:posOffset>
              </wp:positionV>
              <wp:extent cx="1508760" cy="266700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4087" w:rsidRPr="00C14087" w:rsidRDefault="0005637A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147BB" w:rsidRPr="00B147BB">
                            <w:rPr>
                              <w:rFonts w:ascii="Arial" w:hAnsi="Arial" w:cs="Arial"/>
                              <w:noProof/>
                              <w:color w:val="4F81BD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425.55pt;margin-top:803.45pt;width:11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" filled="f" stroked="f" strokeweight=".5pt">
              <v:path arrowok="t"/>
              <v:textbox style="mso-fit-shape-to-text:t">
                <w:txbxContent>
                  <w:p w:rsidR="00C14087" w:rsidRPr="00C14087" w:rsidRDefault="0005637A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begin"/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instrText>PAGE  \* Arabic  \* MERGEFORMAT</w:instrTex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separate"/>
                    </w:r>
                    <w:r w:rsidR="00B147BB" w:rsidRPr="00B147BB">
                      <w:rPr>
                        <w:rFonts w:ascii="Arial" w:hAnsi="Arial" w:cs="Arial"/>
                        <w:noProof/>
                        <w:color w:val="4F81BD"/>
                        <w:sz w:val="24"/>
                        <w:szCs w:val="24"/>
                        <w:lang w:val="es-ES"/>
                      </w:rPr>
                      <w:t>3</w: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CCC" w:rsidRDefault="00A37CCC">
      <w:r>
        <w:separator/>
      </w:r>
    </w:p>
  </w:footnote>
  <w:footnote w:type="continuationSeparator" w:id="0">
    <w:p w:rsidR="00A37CCC" w:rsidRDefault="00A37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6428A4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Nombre</w:t>
          </w:r>
          <w:proofErr w:type="spellEnd"/>
          <w:r>
            <w:rPr>
              <w:b/>
              <w:bCs/>
              <w:color w:val="FFFFFF"/>
            </w:rPr>
            <w:t xml:space="preserve"> del </w:t>
          </w:r>
          <w:proofErr w:type="spellStart"/>
          <w:r>
            <w:rPr>
              <w:b/>
              <w:bCs/>
              <w:color w:val="FFFFFF"/>
            </w:rPr>
            <w:t>grupo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6428A4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565"/>
          </w:pPr>
          <w:r>
            <w:t xml:space="preserve">Fecha:08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A844DE" w:rsidRDefault="00366B89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EBAFC8" wp14:editId="6AC35682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placeholder>
                              <w:docPart w:val="C71BED56F8E44CB295DE683732C3678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263CD5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Resultados de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Verificacion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25.95pt;margin-top:-57.3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placeholder>
                        <w:docPart w:val="C71BED56F8E44CB295DE683732C36780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263CD5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 xml:space="preserve">Resultados de </w:t>
                        </w:r>
                        <w:proofErr w:type="spellStart"/>
                        <w:r>
                          <w:rPr>
                            <w:lang w:val="es-PE"/>
                          </w:rPr>
                          <w:t>Verificacion</w:t>
                        </w:r>
                        <w:proofErr w:type="spellEnd"/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5B525C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5B525C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5B525C" w:rsidRPr="00C14087" w:rsidRDefault="00263CD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Verificación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5B525C" w:rsidRPr="00C14087" w:rsidRDefault="004B40C0" w:rsidP="00263CD5">
          <w:pPr>
            <w:pStyle w:val="Encabezado"/>
            <w:ind w:left="2160" w:hanging="565"/>
            <w:jc w:val="center"/>
          </w:pPr>
          <w:proofErr w:type="spellStart"/>
          <w:r>
            <w:t>Fecha</w:t>
          </w:r>
          <w:proofErr w:type="spellEnd"/>
          <w:r>
            <w:t>:</w:t>
          </w:r>
          <w:r w:rsidR="00263CD5">
            <w:t xml:space="preserve"> 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6428A4" w:rsidRDefault="006428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B46E7D" w:rsidRPr="00C14087" w:rsidTr="00C14087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5D41C6" w:rsidRPr="00C14087" w:rsidRDefault="005B525C" w:rsidP="00C14087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5D41C6" w:rsidRPr="00C14087" w:rsidRDefault="00263CD5" w:rsidP="00366B90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B46E7D" w:rsidRPr="00C14087" w:rsidTr="00C14087">
      <w:trPr>
        <w:trHeight w:val="333"/>
      </w:trPr>
      <w:tc>
        <w:tcPr>
          <w:tcW w:w="4784" w:type="dxa"/>
          <w:shd w:val="clear" w:color="auto" w:fill="D3DFEE"/>
        </w:tcPr>
        <w:p w:rsidR="005D41C6" w:rsidRPr="00C14087" w:rsidRDefault="00263CD5" w:rsidP="00DC296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Verificación</w:t>
          </w:r>
          <w:proofErr w:type="spellEnd"/>
          <w:r>
            <w:rPr>
              <w:b/>
              <w:bCs/>
            </w:rPr>
            <w:t xml:space="preserve"> </w:t>
          </w:r>
        </w:p>
      </w:tc>
      <w:tc>
        <w:tcPr>
          <w:tcW w:w="4783" w:type="dxa"/>
          <w:shd w:val="clear" w:color="auto" w:fill="D3DFEE"/>
        </w:tcPr>
        <w:p w:rsidR="005D41C6" w:rsidRPr="00C14087" w:rsidRDefault="0005637A" w:rsidP="00263CD5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395D1E">
            <w:t xml:space="preserve"> </w:t>
          </w:r>
          <w:r w:rsidR="00263CD5">
            <w:t xml:space="preserve">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490F02" w:rsidRDefault="00A37C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3F63"/>
      </v:shape>
    </w:pict>
  </w:numPicBullet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E42F95"/>
    <w:multiLevelType w:val="hybridMultilevel"/>
    <w:tmpl w:val="94700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373D10"/>
    <w:multiLevelType w:val="multilevel"/>
    <w:tmpl w:val="87BE2E9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07341395"/>
    <w:multiLevelType w:val="multilevel"/>
    <w:tmpl w:val="B7E2E0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62A2B"/>
    <w:multiLevelType w:val="hybridMultilevel"/>
    <w:tmpl w:val="13FE71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1975CB"/>
    <w:multiLevelType w:val="hybridMultilevel"/>
    <w:tmpl w:val="6204A9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0C66B2"/>
    <w:multiLevelType w:val="multilevel"/>
    <w:tmpl w:val="EBCED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19AC11CE"/>
    <w:multiLevelType w:val="multilevel"/>
    <w:tmpl w:val="C47C4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8B5DF5"/>
    <w:multiLevelType w:val="hybridMultilevel"/>
    <w:tmpl w:val="79C4CC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A7F0B45"/>
    <w:multiLevelType w:val="hybridMultilevel"/>
    <w:tmpl w:val="44A25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00D785A"/>
    <w:multiLevelType w:val="multilevel"/>
    <w:tmpl w:val="E564BF86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3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30"/>
  </w:num>
  <w:num w:numId="5">
    <w:abstractNumId w:val="32"/>
  </w:num>
  <w:num w:numId="6">
    <w:abstractNumId w:val="24"/>
  </w:num>
  <w:num w:numId="7">
    <w:abstractNumId w:val="5"/>
  </w:num>
  <w:num w:numId="8">
    <w:abstractNumId w:val="8"/>
  </w:num>
  <w:num w:numId="9">
    <w:abstractNumId w:val="25"/>
  </w:num>
  <w:num w:numId="10">
    <w:abstractNumId w:val="9"/>
  </w:num>
  <w:num w:numId="11">
    <w:abstractNumId w:val="22"/>
  </w:num>
  <w:num w:numId="12">
    <w:abstractNumId w:val="31"/>
  </w:num>
  <w:num w:numId="13">
    <w:abstractNumId w:val="7"/>
  </w:num>
  <w:num w:numId="14">
    <w:abstractNumId w:val="26"/>
  </w:num>
  <w:num w:numId="15">
    <w:abstractNumId w:val="2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4"/>
  </w:num>
  <w:num w:numId="21">
    <w:abstractNumId w:val="20"/>
  </w:num>
  <w:num w:numId="22">
    <w:abstractNumId w:val="6"/>
  </w:num>
  <w:num w:numId="23">
    <w:abstractNumId w:val="13"/>
  </w:num>
  <w:num w:numId="24">
    <w:abstractNumId w:val="11"/>
  </w:num>
  <w:num w:numId="25">
    <w:abstractNumId w:val="16"/>
  </w:num>
  <w:num w:numId="26">
    <w:abstractNumId w:val="1"/>
  </w:num>
  <w:num w:numId="27">
    <w:abstractNumId w:val="18"/>
  </w:num>
  <w:num w:numId="28">
    <w:abstractNumId w:val="21"/>
  </w:num>
  <w:num w:numId="29">
    <w:abstractNumId w:val="29"/>
  </w:num>
  <w:num w:numId="30">
    <w:abstractNumId w:val="3"/>
  </w:num>
  <w:num w:numId="31">
    <w:abstractNumId w:val="12"/>
  </w:num>
  <w:num w:numId="32">
    <w:abstractNumId w:val="17"/>
  </w:num>
  <w:num w:numId="33">
    <w:abstractNumId w:val="15"/>
  </w:num>
  <w:num w:numId="34">
    <w:abstractNumId w:val="28"/>
  </w:num>
  <w:num w:numId="3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1C6E"/>
    <w:rsid w:val="00026553"/>
    <w:rsid w:val="00034188"/>
    <w:rsid w:val="00034994"/>
    <w:rsid w:val="00044357"/>
    <w:rsid w:val="0005637A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07FAB"/>
    <w:rsid w:val="00121B78"/>
    <w:rsid w:val="00135DEF"/>
    <w:rsid w:val="001402AF"/>
    <w:rsid w:val="00142E74"/>
    <w:rsid w:val="0014322D"/>
    <w:rsid w:val="00146AF3"/>
    <w:rsid w:val="0016669E"/>
    <w:rsid w:val="00172620"/>
    <w:rsid w:val="00174727"/>
    <w:rsid w:val="0018091A"/>
    <w:rsid w:val="00186ECD"/>
    <w:rsid w:val="0019321B"/>
    <w:rsid w:val="001A28F7"/>
    <w:rsid w:val="001B64A6"/>
    <w:rsid w:val="001F74E9"/>
    <w:rsid w:val="00201BEE"/>
    <w:rsid w:val="0020388B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63CD5"/>
    <w:rsid w:val="00272FCB"/>
    <w:rsid w:val="00283CD0"/>
    <w:rsid w:val="00286861"/>
    <w:rsid w:val="002C1134"/>
    <w:rsid w:val="002D2DA9"/>
    <w:rsid w:val="002D36D6"/>
    <w:rsid w:val="002E0EB7"/>
    <w:rsid w:val="002F417F"/>
    <w:rsid w:val="00305218"/>
    <w:rsid w:val="00314BC6"/>
    <w:rsid w:val="00327AE4"/>
    <w:rsid w:val="00347057"/>
    <w:rsid w:val="00347CA3"/>
    <w:rsid w:val="00362556"/>
    <w:rsid w:val="00366B89"/>
    <w:rsid w:val="00372B65"/>
    <w:rsid w:val="00383EAC"/>
    <w:rsid w:val="003854CA"/>
    <w:rsid w:val="00385B4F"/>
    <w:rsid w:val="00395D1E"/>
    <w:rsid w:val="00397221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245F"/>
    <w:rsid w:val="004048C5"/>
    <w:rsid w:val="00410569"/>
    <w:rsid w:val="00410F5A"/>
    <w:rsid w:val="00412A79"/>
    <w:rsid w:val="00413BB5"/>
    <w:rsid w:val="00414DDA"/>
    <w:rsid w:val="00421427"/>
    <w:rsid w:val="004270E3"/>
    <w:rsid w:val="0043138C"/>
    <w:rsid w:val="0044141E"/>
    <w:rsid w:val="00451F55"/>
    <w:rsid w:val="00457F32"/>
    <w:rsid w:val="004645E7"/>
    <w:rsid w:val="00465BF5"/>
    <w:rsid w:val="00474BC3"/>
    <w:rsid w:val="00476143"/>
    <w:rsid w:val="00476E7C"/>
    <w:rsid w:val="004A2339"/>
    <w:rsid w:val="004A60F3"/>
    <w:rsid w:val="004B3790"/>
    <w:rsid w:val="004B39BA"/>
    <w:rsid w:val="004B40C0"/>
    <w:rsid w:val="004B4A59"/>
    <w:rsid w:val="004C4160"/>
    <w:rsid w:val="004D3D44"/>
    <w:rsid w:val="004E07BD"/>
    <w:rsid w:val="004F047A"/>
    <w:rsid w:val="004F16B8"/>
    <w:rsid w:val="004F2E64"/>
    <w:rsid w:val="005107D5"/>
    <w:rsid w:val="005171EA"/>
    <w:rsid w:val="00524D42"/>
    <w:rsid w:val="005268C2"/>
    <w:rsid w:val="005369CF"/>
    <w:rsid w:val="005424F4"/>
    <w:rsid w:val="005452FA"/>
    <w:rsid w:val="00556158"/>
    <w:rsid w:val="00556515"/>
    <w:rsid w:val="0056563F"/>
    <w:rsid w:val="0057354F"/>
    <w:rsid w:val="00581C2E"/>
    <w:rsid w:val="00594E81"/>
    <w:rsid w:val="00594EFF"/>
    <w:rsid w:val="005B525C"/>
    <w:rsid w:val="005E1C3B"/>
    <w:rsid w:val="006000D3"/>
    <w:rsid w:val="00605CF7"/>
    <w:rsid w:val="006162D5"/>
    <w:rsid w:val="0063498C"/>
    <w:rsid w:val="006350B7"/>
    <w:rsid w:val="006428A4"/>
    <w:rsid w:val="00653AB7"/>
    <w:rsid w:val="00653AF6"/>
    <w:rsid w:val="00654BCB"/>
    <w:rsid w:val="0066029B"/>
    <w:rsid w:val="00660C00"/>
    <w:rsid w:val="00675105"/>
    <w:rsid w:val="00680E98"/>
    <w:rsid w:val="00686EBE"/>
    <w:rsid w:val="006A5C7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269A7"/>
    <w:rsid w:val="00842284"/>
    <w:rsid w:val="0084374A"/>
    <w:rsid w:val="00852947"/>
    <w:rsid w:val="008529E0"/>
    <w:rsid w:val="00852EDA"/>
    <w:rsid w:val="00863B19"/>
    <w:rsid w:val="00865609"/>
    <w:rsid w:val="008A0B0C"/>
    <w:rsid w:val="008B03CC"/>
    <w:rsid w:val="008C3741"/>
    <w:rsid w:val="008C41FC"/>
    <w:rsid w:val="008D1645"/>
    <w:rsid w:val="008D2C7C"/>
    <w:rsid w:val="008E7AAA"/>
    <w:rsid w:val="009235E6"/>
    <w:rsid w:val="00961621"/>
    <w:rsid w:val="009642C9"/>
    <w:rsid w:val="00974C20"/>
    <w:rsid w:val="009815B6"/>
    <w:rsid w:val="0098662A"/>
    <w:rsid w:val="00993B62"/>
    <w:rsid w:val="009D2988"/>
    <w:rsid w:val="009E09BF"/>
    <w:rsid w:val="009F45E5"/>
    <w:rsid w:val="009F51C3"/>
    <w:rsid w:val="00A00A75"/>
    <w:rsid w:val="00A36D74"/>
    <w:rsid w:val="00A37CCC"/>
    <w:rsid w:val="00A42E0C"/>
    <w:rsid w:val="00A4637F"/>
    <w:rsid w:val="00A47983"/>
    <w:rsid w:val="00A50B17"/>
    <w:rsid w:val="00A66B9F"/>
    <w:rsid w:val="00A674F5"/>
    <w:rsid w:val="00A714CB"/>
    <w:rsid w:val="00A844DE"/>
    <w:rsid w:val="00A90600"/>
    <w:rsid w:val="00A9378C"/>
    <w:rsid w:val="00AB076D"/>
    <w:rsid w:val="00AD17C4"/>
    <w:rsid w:val="00AD3D24"/>
    <w:rsid w:val="00AD776F"/>
    <w:rsid w:val="00AF5095"/>
    <w:rsid w:val="00B020DF"/>
    <w:rsid w:val="00B027B4"/>
    <w:rsid w:val="00B147BB"/>
    <w:rsid w:val="00B213B3"/>
    <w:rsid w:val="00B26184"/>
    <w:rsid w:val="00B34D81"/>
    <w:rsid w:val="00B4558A"/>
    <w:rsid w:val="00B500AD"/>
    <w:rsid w:val="00B623C8"/>
    <w:rsid w:val="00B73F7D"/>
    <w:rsid w:val="00B76A06"/>
    <w:rsid w:val="00B8108D"/>
    <w:rsid w:val="00B93550"/>
    <w:rsid w:val="00B93B8A"/>
    <w:rsid w:val="00BA0567"/>
    <w:rsid w:val="00BA3C2C"/>
    <w:rsid w:val="00BB6EAA"/>
    <w:rsid w:val="00BB78D7"/>
    <w:rsid w:val="00BD4612"/>
    <w:rsid w:val="00C15915"/>
    <w:rsid w:val="00C44B30"/>
    <w:rsid w:val="00C51081"/>
    <w:rsid w:val="00C53FC5"/>
    <w:rsid w:val="00C77C57"/>
    <w:rsid w:val="00C84908"/>
    <w:rsid w:val="00CA7C59"/>
    <w:rsid w:val="00CB1C60"/>
    <w:rsid w:val="00CB6A62"/>
    <w:rsid w:val="00CC08D9"/>
    <w:rsid w:val="00CE709D"/>
    <w:rsid w:val="00CF72A1"/>
    <w:rsid w:val="00D13488"/>
    <w:rsid w:val="00D175FA"/>
    <w:rsid w:val="00D31742"/>
    <w:rsid w:val="00D41924"/>
    <w:rsid w:val="00D705F9"/>
    <w:rsid w:val="00D90A74"/>
    <w:rsid w:val="00DA3D80"/>
    <w:rsid w:val="00DA4D46"/>
    <w:rsid w:val="00DB0E1D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86613"/>
    <w:rsid w:val="00EA26E9"/>
    <w:rsid w:val="00EA7B03"/>
    <w:rsid w:val="00EB7050"/>
    <w:rsid w:val="00EC2635"/>
    <w:rsid w:val="00ED03A4"/>
    <w:rsid w:val="00ED412F"/>
    <w:rsid w:val="00F056D0"/>
    <w:rsid w:val="00F22E39"/>
    <w:rsid w:val="00F2743C"/>
    <w:rsid w:val="00F45D6F"/>
    <w:rsid w:val="00F523C8"/>
    <w:rsid w:val="00F54710"/>
    <w:rsid w:val="00F82872"/>
    <w:rsid w:val="00F90DFF"/>
    <w:rsid w:val="00F95A59"/>
    <w:rsid w:val="00FA71A3"/>
    <w:rsid w:val="00FC591A"/>
    <w:rsid w:val="00FD6156"/>
    <w:rsid w:val="00FE1068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773BC1BCC14D0BB8AE8CC97A686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098D2-B810-415E-9E04-9C33E336586B}"/>
      </w:docPartPr>
      <w:docPartBody>
        <w:p w:rsidR="00213521" w:rsidRDefault="00213521">
          <w:pPr>
            <w:pStyle w:val="36773BC1BCC14D0BB8AE8CC97A686723"/>
          </w:pPr>
          <w:r w:rsidRPr="00C06D13">
            <w:rPr>
              <w:rStyle w:val="Textodelmarcadordeposicin"/>
            </w:rPr>
            <w:t>[Author]</w:t>
          </w:r>
        </w:p>
      </w:docPartBody>
    </w:docPart>
    <w:docPart>
      <w:docPartPr>
        <w:name w:val="447F9B86BE0E41CAA306DA605D100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16D5-6396-42AD-86F8-90747D05D313}"/>
      </w:docPartPr>
      <w:docPartBody>
        <w:p w:rsidR="00411773" w:rsidRDefault="00F209C5" w:rsidP="00F209C5">
          <w:pPr>
            <w:pStyle w:val="447F9B86BE0E41CAA306DA605D100202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2070C1"/>
    <w:rsid w:val="00213521"/>
    <w:rsid w:val="00411773"/>
    <w:rsid w:val="00420F50"/>
    <w:rsid w:val="004B7F68"/>
    <w:rsid w:val="00523EBD"/>
    <w:rsid w:val="005F7E25"/>
    <w:rsid w:val="00643648"/>
    <w:rsid w:val="008F4815"/>
    <w:rsid w:val="009F4463"/>
    <w:rsid w:val="00BB6526"/>
    <w:rsid w:val="00C00E72"/>
    <w:rsid w:val="00D86F2D"/>
    <w:rsid w:val="00E652C4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0AB14-37E4-4431-9274-8801166F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20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de Trabajo</vt:lpstr>
      <vt:lpstr>CCR</vt:lpstr>
    </vt:vector>
  </TitlesOfParts>
  <Company>Casa</Company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Verificacion</dc:title>
  <dc:subject>ValorCreativo.blogspot.com</dc:subject>
  <dc:creator>VANS</dc:creator>
  <cp:lastModifiedBy>Unidad de Gestion Informatica</cp:lastModifiedBy>
  <cp:revision>3</cp:revision>
  <cp:lastPrinted>2014-08-14T21:55:00Z</cp:lastPrinted>
  <dcterms:created xsi:type="dcterms:W3CDTF">2014-08-29T16:13:00Z</dcterms:created>
  <dcterms:modified xsi:type="dcterms:W3CDTF">2014-08-29T16:41:00Z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